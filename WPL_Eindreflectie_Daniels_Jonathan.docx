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2263"/>
        <w:gridCol w:w="6799"/>
      </w:tblGrid>
      <w:tr w:rsidR="00806801" w14:paraId="0F45C177" w14:textId="77777777" w:rsidTr="00EE3F6E">
        <w:tc>
          <w:tcPr>
            <w:tcW w:w="2263" w:type="dxa"/>
          </w:tcPr>
          <w:p w14:paraId="51378C58" w14:textId="77777777" w:rsidR="00806801" w:rsidRPr="00727480" w:rsidRDefault="00806801" w:rsidP="00EE3F6E">
            <w:pPr>
              <w:rPr>
                <w:rFonts w:cstheme="minorHAnsi"/>
                <w:b/>
              </w:rPr>
            </w:pPr>
            <w:r w:rsidRPr="00727480">
              <w:rPr>
                <w:rFonts w:cstheme="minorHAnsi"/>
                <w:b/>
              </w:rPr>
              <w:t>Naam en voornaam</w:t>
            </w:r>
          </w:p>
        </w:tc>
        <w:tc>
          <w:tcPr>
            <w:tcW w:w="6799" w:type="dxa"/>
          </w:tcPr>
          <w:p w14:paraId="5B0FFC0F" w14:textId="4C24DBC8" w:rsidR="00806801" w:rsidRPr="00727480" w:rsidRDefault="00D41E83" w:rsidP="00EE3F6E">
            <w:pPr>
              <w:rPr>
                <w:rFonts w:cstheme="minorHAnsi"/>
              </w:rPr>
            </w:pPr>
            <w:r>
              <w:rPr>
                <w:rFonts w:cstheme="minorHAnsi"/>
              </w:rPr>
              <w:t>Daniels Jonathan</w:t>
            </w:r>
          </w:p>
        </w:tc>
      </w:tr>
      <w:tr w:rsidR="00806801" w14:paraId="17BF124A" w14:textId="77777777" w:rsidTr="00EE3F6E">
        <w:tc>
          <w:tcPr>
            <w:tcW w:w="2263" w:type="dxa"/>
          </w:tcPr>
          <w:p w14:paraId="021BA8EF" w14:textId="77777777" w:rsidR="00806801" w:rsidRPr="00727480" w:rsidRDefault="00806801" w:rsidP="00EE3F6E">
            <w:pPr>
              <w:rPr>
                <w:rFonts w:cstheme="minorHAnsi"/>
                <w:b/>
              </w:rPr>
            </w:pPr>
            <w:r w:rsidRPr="00727480">
              <w:rPr>
                <w:rFonts w:cstheme="minorHAnsi"/>
                <w:b/>
              </w:rPr>
              <w:t>Klas</w:t>
            </w:r>
          </w:p>
        </w:tc>
        <w:tc>
          <w:tcPr>
            <w:tcW w:w="6799" w:type="dxa"/>
          </w:tcPr>
          <w:p w14:paraId="7A2C7CDD" w14:textId="7D2D03E0" w:rsidR="00806801" w:rsidRPr="00727480" w:rsidRDefault="00D41E83" w:rsidP="00EE3F6E">
            <w:pPr>
              <w:rPr>
                <w:rFonts w:cstheme="minorHAnsi"/>
              </w:rPr>
            </w:pPr>
            <w:r>
              <w:rPr>
                <w:rFonts w:cstheme="minorHAnsi"/>
              </w:rPr>
              <w:t>2SNEB</w:t>
            </w:r>
          </w:p>
        </w:tc>
      </w:tr>
      <w:tr w:rsidR="00806801" w14:paraId="0A8FECE0" w14:textId="77777777" w:rsidTr="00EE3F6E">
        <w:tc>
          <w:tcPr>
            <w:tcW w:w="2263" w:type="dxa"/>
          </w:tcPr>
          <w:p w14:paraId="182D6FEF" w14:textId="77777777" w:rsidR="00806801" w:rsidRPr="00727480" w:rsidRDefault="00806801" w:rsidP="00EE3F6E">
            <w:pPr>
              <w:rPr>
                <w:rFonts w:cstheme="minorHAnsi"/>
                <w:b/>
              </w:rPr>
            </w:pPr>
            <w:r w:rsidRPr="00727480">
              <w:rPr>
                <w:rFonts w:cstheme="minorHAnsi"/>
                <w:b/>
              </w:rPr>
              <w:t>Bedrijf WPL</w:t>
            </w:r>
          </w:p>
        </w:tc>
        <w:tc>
          <w:tcPr>
            <w:tcW w:w="6799" w:type="dxa"/>
          </w:tcPr>
          <w:p w14:paraId="222BEF81" w14:textId="2F003D66" w:rsidR="00806801" w:rsidRPr="00727480" w:rsidRDefault="00D41E83" w:rsidP="00EE3F6E">
            <w:pPr>
              <w:rPr>
                <w:rFonts w:cstheme="minorHAnsi"/>
              </w:rPr>
            </w:pPr>
            <w:proofErr w:type="spellStart"/>
            <w:r>
              <w:rPr>
                <w:rFonts w:cstheme="minorHAnsi"/>
              </w:rPr>
              <w:t>Cosig</w:t>
            </w:r>
            <w:proofErr w:type="spellEnd"/>
          </w:p>
        </w:tc>
      </w:tr>
      <w:tr w:rsidR="009D4AFB" w14:paraId="4F5F28BD" w14:textId="77777777" w:rsidTr="00EE3F6E">
        <w:tc>
          <w:tcPr>
            <w:tcW w:w="2263" w:type="dxa"/>
          </w:tcPr>
          <w:p w14:paraId="0BEBF2AD" w14:textId="69A070F9" w:rsidR="009D4AFB" w:rsidRPr="00727480" w:rsidRDefault="009D4AFB" w:rsidP="00EE3F6E">
            <w:pPr>
              <w:rPr>
                <w:rFonts w:cstheme="minorHAnsi"/>
                <w:b/>
              </w:rPr>
            </w:pPr>
            <w:r>
              <w:rPr>
                <w:rFonts w:cstheme="minorHAnsi"/>
                <w:b/>
              </w:rPr>
              <w:t>Werkplekcoach</w:t>
            </w:r>
          </w:p>
        </w:tc>
        <w:tc>
          <w:tcPr>
            <w:tcW w:w="6799" w:type="dxa"/>
          </w:tcPr>
          <w:p w14:paraId="75C98779" w14:textId="756D0A33" w:rsidR="009D4AFB" w:rsidRPr="00727480" w:rsidRDefault="00D41E83" w:rsidP="00EE3F6E">
            <w:pPr>
              <w:rPr>
                <w:rFonts w:cstheme="minorHAnsi"/>
              </w:rPr>
            </w:pPr>
            <w:r>
              <w:rPr>
                <w:rFonts w:cstheme="minorHAnsi"/>
              </w:rPr>
              <w:t xml:space="preserve">Koen </w:t>
            </w:r>
            <w:proofErr w:type="spellStart"/>
            <w:r>
              <w:rPr>
                <w:rFonts w:cstheme="minorHAnsi"/>
              </w:rPr>
              <w:t>Vandevenne</w:t>
            </w:r>
            <w:proofErr w:type="spellEnd"/>
          </w:p>
        </w:tc>
      </w:tr>
      <w:tr w:rsidR="00806801" w14:paraId="4ECECBBF" w14:textId="77777777" w:rsidTr="00EE3F6E">
        <w:tc>
          <w:tcPr>
            <w:tcW w:w="2263" w:type="dxa"/>
          </w:tcPr>
          <w:p w14:paraId="4E7F0C04" w14:textId="77777777" w:rsidR="00806801" w:rsidRPr="00727480" w:rsidRDefault="00806801" w:rsidP="00EE3F6E">
            <w:pPr>
              <w:rPr>
                <w:rFonts w:cstheme="minorHAnsi"/>
                <w:b/>
              </w:rPr>
            </w:pPr>
            <w:r w:rsidRPr="00727480">
              <w:rPr>
                <w:rFonts w:cstheme="minorHAnsi"/>
                <w:b/>
              </w:rPr>
              <w:t>Leercoach</w:t>
            </w:r>
          </w:p>
        </w:tc>
        <w:tc>
          <w:tcPr>
            <w:tcW w:w="6799" w:type="dxa"/>
          </w:tcPr>
          <w:p w14:paraId="7AFCC998" w14:textId="3E7DBB74" w:rsidR="00806801" w:rsidRPr="00727480" w:rsidRDefault="00D41E83" w:rsidP="00EE3F6E">
            <w:pPr>
              <w:rPr>
                <w:rFonts w:cstheme="minorHAnsi"/>
              </w:rPr>
            </w:pPr>
            <w:r>
              <w:rPr>
                <w:rFonts w:cstheme="minorHAnsi"/>
              </w:rPr>
              <w:t xml:space="preserve">Michelle </w:t>
            </w:r>
            <w:proofErr w:type="spellStart"/>
            <w:r>
              <w:rPr>
                <w:rFonts w:cstheme="minorHAnsi"/>
              </w:rPr>
              <w:t>Indestege</w:t>
            </w:r>
            <w:proofErr w:type="spellEnd"/>
          </w:p>
        </w:tc>
      </w:tr>
    </w:tbl>
    <w:p w14:paraId="32C26473" w14:textId="6F95844E" w:rsidR="00B24847" w:rsidRDefault="00B24847" w:rsidP="00B24847">
      <w:pPr>
        <w:pStyle w:val="Kop1"/>
      </w:pPr>
      <w:proofErr w:type="gramStart"/>
      <w:r>
        <w:t>WPL</w:t>
      </w:r>
      <w:r w:rsidR="00154DB8">
        <w:t>(</w:t>
      </w:r>
      <w:proofErr w:type="gramEnd"/>
      <w:r w:rsidR="00154DB8">
        <w:t>3-)</w:t>
      </w:r>
      <w:r>
        <w:t xml:space="preserve">4 - Intervisie </w:t>
      </w:r>
    </w:p>
    <w:p w14:paraId="4FB49A56" w14:textId="77777777" w:rsidR="00B24847" w:rsidRDefault="00B24847" w:rsidP="00792FAA">
      <w:pPr>
        <w:pStyle w:val="Default"/>
        <w:rPr>
          <w:rFonts w:asciiTheme="minorHAnsi" w:hAnsiTheme="minorHAnsi" w:cstheme="minorHAnsi"/>
          <w:sz w:val="22"/>
          <w:szCs w:val="22"/>
        </w:rPr>
      </w:pPr>
    </w:p>
    <w:p w14:paraId="08953D3F" w14:textId="1B8C9C52" w:rsidR="00A81750" w:rsidRPr="00036E73" w:rsidRDefault="005378B3" w:rsidP="005378B3">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de groei die je hebt doorgemaakt.</w:t>
      </w:r>
    </w:p>
    <w:p w14:paraId="42F42E5D" w14:textId="2CA38698" w:rsidR="005378B3" w:rsidRDefault="005378B3" w:rsidP="005378B3">
      <w:pPr>
        <w:pStyle w:val="Default"/>
        <w:ind w:left="720"/>
        <w:rPr>
          <w:rFonts w:asciiTheme="minorHAnsi" w:hAnsiTheme="minorHAnsi" w:cstheme="minorHAnsi"/>
          <w:sz w:val="22"/>
          <w:szCs w:val="22"/>
        </w:rPr>
      </w:pPr>
    </w:p>
    <w:p w14:paraId="466B64FA" w14:textId="44B8B36F" w:rsidR="00841CE4" w:rsidRPr="00841CE4" w:rsidRDefault="005378B3" w:rsidP="00505D06">
      <w:pPr>
        <w:pStyle w:val="Default"/>
        <w:numPr>
          <w:ilvl w:val="0"/>
          <w:numId w:val="38"/>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Komt </w:t>
      </w:r>
      <w:r w:rsidRPr="00C15801">
        <w:rPr>
          <w:rFonts w:asciiTheme="minorHAnsi" w:hAnsiTheme="minorHAnsi" w:cstheme="minorBidi"/>
          <w:i/>
          <w:iCs/>
          <w:color w:val="0070C0"/>
          <w:sz w:val="22"/>
          <w:szCs w:val="22"/>
          <w:u w:val="single"/>
        </w:rPr>
        <w:t>de invulling van je werkplekleren</w:t>
      </w:r>
      <w:r w:rsidRPr="00C15801">
        <w:rPr>
          <w:rFonts w:asciiTheme="minorHAnsi" w:hAnsiTheme="minorHAnsi" w:cstheme="minorBidi"/>
          <w:i/>
          <w:iCs/>
          <w:color w:val="0070C0"/>
          <w:sz w:val="22"/>
          <w:szCs w:val="22"/>
        </w:rPr>
        <w:t xml:space="preserve"> overeen met de verwachtingen die je bij de start had</w:t>
      </w:r>
      <w:r w:rsidR="00921244" w:rsidRPr="00C15801">
        <w:rPr>
          <w:rFonts w:asciiTheme="minorHAnsi" w:hAnsiTheme="minorHAnsi" w:cstheme="minorBidi"/>
          <w:i/>
          <w:iCs/>
          <w:color w:val="0070C0"/>
          <w:sz w:val="22"/>
          <w:szCs w:val="22"/>
        </w:rPr>
        <w:t>?  Wat komt er overeen en wat bleek anders in de praktijk?</w:t>
      </w:r>
    </w:p>
    <w:p w14:paraId="796FE45C" w14:textId="77777777" w:rsidR="00D41E83" w:rsidRDefault="00D41E83" w:rsidP="00841CE4">
      <w:pPr>
        <w:pStyle w:val="Default"/>
        <w:ind w:left="1068"/>
        <w:rPr>
          <w:rFonts w:asciiTheme="minorHAnsi" w:eastAsiaTheme="minorEastAsia" w:hAnsiTheme="minorHAnsi" w:cstheme="minorBidi"/>
          <w:color w:val="auto"/>
          <w:sz w:val="22"/>
          <w:szCs w:val="22"/>
        </w:rPr>
      </w:pPr>
    </w:p>
    <w:p w14:paraId="26908729" w14:textId="3C1E4E3C" w:rsidR="00D41E83" w:rsidRDefault="00D41E83" w:rsidP="00841CE4">
      <w:pPr>
        <w:pStyle w:val="Default"/>
        <w:ind w:left="1068"/>
        <w:rPr>
          <w:rFonts w:asciiTheme="minorHAnsi" w:eastAsiaTheme="minorEastAsia" w:hAnsiTheme="minorHAnsi" w:cstheme="minorBidi"/>
          <w:color w:val="auto"/>
          <w:sz w:val="22"/>
          <w:szCs w:val="22"/>
        </w:rPr>
      </w:pPr>
      <w:r w:rsidRPr="00D41E83">
        <w:rPr>
          <w:rFonts w:asciiTheme="minorHAnsi" w:eastAsiaTheme="minorEastAsia" w:hAnsiTheme="minorHAnsi" w:cstheme="minorBidi"/>
          <w:color w:val="auto"/>
          <w:sz w:val="22"/>
          <w:szCs w:val="22"/>
        </w:rPr>
        <w:t>De invulling van het werkplekleren kwam grotendeels overeen met mijn verwachtingen. Ik had verwacht veel praktijkervaring op te doen met netwerken en systemen, en dat bleek ook het geval. Wat in de praktijk wel anders was, is dat ik regelmatig taken kreeg rond technologieën waarmee ik nog weinig</w:t>
      </w:r>
      <w:r>
        <w:rPr>
          <w:rFonts w:asciiTheme="minorHAnsi" w:eastAsiaTheme="minorEastAsia" w:hAnsiTheme="minorHAnsi" w:cstheme="minorBidi"/>
          <w:color w:val="auto"/>
          <w:sz w:val="22"/>
          <w:szCs w:val="22"/>
        </w:rPr>
        <w:t xml:space="preserve"> of geen</w:t>
      </w:r>
      <w:r w:rsidRPr="00D41E83">
        <w:rPr>
          <w:rFonts w:asciiTheme="minorHAnsi" w:eastAsiaTheme="minorEastAsia" w:hAnsiTheme="minorHAnsi" w:cstheme="minorBidi"/>
          <w:color w:val="auto"/>
          <w:sz w:val="22"/>
          <w:szCs w:val="22"/>
        </w:rPr>
        <w:t xml:space="preserve"> ervaring had, zoals het onderzoeken van VoIP-oplossingen of trackingtechnologie, en het bijwonen van klantmeetings. Dat gaf me een breder en realistischer beeld van de rol van IT binnen een kleiner bedrijf.</w:t>
      </w:r>
    </w:p>
    <w:p w14:paraId="44074643" w14:textId="77777777" w:rsidR="00D41E83" w:rsidRDefault="00D41E83" w:rsidP="00841CE4">
      <w:pPr>
        <w:pStyle w:val="Default"/>
        <w:ind w:left="1068"/>
        <w:rPr>
          <w:rFonts w:asciiTheme="minorHAnsi" w:eastAsiaTheme="minorEastAsia" w:hAnsiTheme="minorHAnsi" w:cstheme="minorBidi"/>
          <w:color w:val="auto"/>
          <w:sz w:val="22"/>
          <w:szCs w:val="22"/>
        </w:rPr>
      </w:pPr>
    </w:p>
    <w:p w14:paraId="4963640C" w14:textId="02521FFC" w:rsidR="00921244" w:rsidRPr="00841CE4" w:rsidRDefault="005378B3" w:rsidP="00505D06">
      <w:pPr>
        <w:pStyle w:val="Default"/>
        <w:numPr>
          <w:ilvl w:val="0"/>
          <w:numId w:val="37"/>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Welke voornaamste </w:t>
      </w:r>
      <w:r w:rsidRPr="00C15801">
        <w:rPr>
          <w:rFonts w:asciiTheme="minorHAnsi" w:hAnsiTheme="minorHAnsi" w:cstheme="minorBidi"/>
          <w:i/>
          <w:iCs/>
          <w:color w:val="0070C0"/>
          <w:sz w:val="22"/>
          <w:szCs w:val="22"/>
          <w:u w:val="single"/>
        </w:rPr>
        <w:t>uitdagingen</w:t>
      </w:r>
      <w:r w:rsidRPr="00C15801">
        <w:rPr>
          <w:rFonts w:asciiTheme="minorHAnsi" w:hAnsiTheme="minorHAnsi" w:cstheme="minorBidi"/>
          <w:i/>
          <w:iCs/>
          <w:color w:val="0070C0"/>
          <w:sz w:val="22"/>
          <w:szCs w:val="22"/>
        </w:rPr>
        <w:t xml:space="preserve"> </w:t>
      </w:r>
      <w:r w:rsidR="009B141C">
        <w:rPr>
          <w:rFonts w:asciiTheme="minorHAnsi" w:hAnsiTheme="minorHAnsi" w:cstheme="minorBidi"/>
          <w:i/>
          <w:iCs/>
          <w:color w:val="0070C0"/>
          <w:sz w:val="22"/>
          <w:szCs w:val="22"/>
        </w:rPr>
        <w:t>heb je</w:t>
      </w:r>
      <w:r w:rsidRPr="00C15801">
        <w:rPr>
          <w:rFonts w:asciiTheme="minorHAnsi" w:hAnsiTheme="minorHAnsi" w:cstheme="minorBidi"/>
          <w:i/>
          <w:iCs/>
          <w:color w:val="0070C0"/>
          <w:sz w:val="22"/>
          <w:szCs w:val="22"/>
        </w:rPr>
        <w:t xml:space="preserve"> overwonnen?</w:t>
      </w:r>
    </w:p>
    <w:p w14:paraId="4B860AA8" w14:textId="77777777" w:rsidR="00D41E83" w:rsidRDefault="00D41E83" w:rsidP="00841CE4">
      <w:pPr>
        <w:pStyle w:val="Default"/>
        <w:ind w:left="1068"/>
        <w:rPr>
          <w:rFonts w:asciiTheme="minorHAnsi" w:eastAsiaTheme="minorEastAsia" w:hAnsiTheme="minorHAnsi" w:cstheme="minorBidi"/>
          <w:color w:val="auto"/>
          <w:sz w:val="22"/>
          <w:szCs w:val="22"/>
        </w:rPr>
      </w:pPr>
    </w:p>
    <w:p w14:paraId="35E25946" w14:textId="2E7AC12B" w:rsidR="00841CE4" w:rsidRDefault="00D41E83" w:rsidP="00841CE4">
      <w:pPr>
        <w:pStyle w:val="Default"/>
        <w:ind w:left="1068"/>
        <w:rPr>
          <w:rFonts w:asciiTheme="minorHAnsi" w:eastAsiaTheme="minorEastAsia" w:hAnsiTheme="minorHAnsi" w:cstheme="minorBidi"/>
          <w:color w:val="auto"/>
          <w:sz w:val="22"/>
          <w:szCs w:val="22"/>
        </w:rPr>
      </w:pPr>
      <w:r w:rsidRPr="00D41E83">
        <w:rPr>
          <w:rFonts w:asciiTheme="minorHAnsi" w:eastAsiaTheme="minorEastAsia" w:hAnsiTheme="minorHAnsi" w:cstheme="minorBidi"/>
          <w:color w:val="auto"/>
          <w:sz w:val="22"/>
          <w:szCs w:val="22"/>
        </w:rPr>
        <w:t xml:space="preserve">De grootste uitdaging was om zelfstandig oplossingen te vinden in situaties waar nog geen structuur of procedures voor bestonden. Ik heb geleerd om kritisch na te denken, prioriteiten te stellen en actief informatie op te zoeken. Ook het </w:t>
      </w:r>
      <w:proofErr w:type="spellStart"/>
      <w:r w:rsidRPr="00D41E83">
        <w:rPr>
          <w:rFonts w:asciiTheme="minorHAnsi" w:eastAsiaTheme="minorEastAsia" w:hAnsiTheme="minorHAnsi" w:cstheme="minorBidi"/>
          <w:color w:val="auto"/>
          <w:sz w:val="22"/>
          <w:szCs w:val="22"/>
        </w:rPr>
        <w:t>multitasken</w:t>
      </w:r>
      <w:proofErr w:type="spellEnd"/>
      <w:r w:rsidRPr="00D41E83">
        <w:rPr>
          <w:rFonts w:asciiTheme="minorHAnsi" w:eastAsiaTheme="minorEastAsia" w:hAnsiTheme="minorHAnsi" w:cstheme="minorBidi"/>
          <w:color w:val="auto"/>
          <w:sz w:val="22"/>
          <w:szCs w:val="22"/>
        </w:rPr>
        <w:t xml:space="preserve"> en het combineren van verschillende verantwoordelijkheden was in het begin moeilijk, maar daar ben ik beter in geworden.</w:t>
      </w:r>
      <w:r>
        <w:rPr>
          <w:rFonts w:asciiTheme="minorHAnsi" w:eastAsiaTheme="minorEastAsia" w:hAnsiTheme="minorHAnsi" w:cstheme="minorBidi"/>
          <w:color w:val="auto"/>
          <w:sz w:val="22"/>
          <w:szCs w:val="22"/>
        </w:rPr>
        <w:t xml:space="preserve"> Ik ben ook gegroeid in het opstellen van Documentatie.</w:t>
      </w:r>
    </w:p>
    <w:p w14:paraId="1166F56F" w14:textId="77777777" w:rsidR="00841CE4" w:rsidRPr="00A023D0" w:rsidRDefault="00841CE4" w:rsidP="00841CE4">
      <w:pPr>
        <w:pStyle w:val="Default"/>
        <w:ind w:left="1068"/>
        <w:rPr>
          <w:rFonts w:asciiTheme="minorHAnsi" w:eastAsiaTheme="minorEastAsia" w:hAnsiTheme="minorHAnsi" w:cstheme="minorBidi"/>
          <w:i/>
          <w:iCs/>
          <w:color w:val="0070C0"/>
          <w:sz w:val="22"/>
          <w:szCs w:val="22"/>
        </w:rPr>
      </w:pPr>
    </w:p>
    <w:p w14:paraId="6041CCB2" w14:textId="23DB1F2D" w:rsidR="12ABB35D" w:rsidRPr="00ED36E8" w:rsidRDefault="00ED36E8" w:rsidP="00505D06">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w:t>
      </w:r>
      <w:r w:rsidR="00BF0173">
        <w:rPr>
          <w:rFonts w:asciiTheme="minorHAnsi" w:hAnsiTheme="minorHAnsi" w:cstheme="minorBidi"/>
          <w:i/>
          <w:iCs/>
          <w:color w:val="0070C0"/>
          <w:sz w:val="22"/>
          <w:szCs w:val="22"/>
        </w:rPr>
        <w:t xml:space="preserve"> op het vlak van technische skills.</w:t>
      </w:r>
    </w:p>
    <w:p w14:paraId="4DF6F08D" w14:textId="77777777" w:rsidR="002F46B2" w:rsidRDefault="002F46B2" w:rsidP="00841CE4">
      <w:pPr>
        <w:pStyle w:val="Default"/>
        <w:ind w:left="1068"/>
        <w:rPr>
          <w:rFonts w:asciiTheme="minorHAnsi" w:eastAsiaTheme="minorEastAsia" w:hAnsiTheme="minorHAnsi" w:cstheme="minorBidi"/>
          <w:color w:val="auto"/>
          <w:sz w:val="22"/>
          <w:szCs w:val="22"/>
        </w:rPr>
      </w:pPr>
    </w:p>
    <w:p w14:paraId="72C68347" w14:textId="15773029" w:rsidR="00ED36E8" w:rsidRDefault="002F46B2" w:rsidP="00841CE4">
      <w:pPr>
        <w:pStyle w:val="Default"/>
        <w:ind w:left="1068"/>
        <w:rPr>
          <w:rFonts w:asciiTheme="minorHAnsi" w:eastAsiaTheme="minorEastAsia" w:hAnsiTheme="minorHAnsi" w:cstheme="minorBidi"/>
          <w:color w:val="auto"/>
          <w:sz w:val="22"/>
          <w:szCs w:val="22"/>
        </w:rPr>
      </w:pPr>
      <w:r w:rsidRPr="002F46B2">
        <w:rPr>
          <w:rFonts w:asciiTheme="minorHAnsi" w:eastAsiaTheme="minorEastAsia" w:hAnsiTheme="minorHAnsi" w:cstheme="minorBidi"/>
          <w:color w:val="auto"/>
          <w:sz w:val="22"/>
          <w:szCs w:val="22"/>
        </w:rPr>
        <w:t xml:space="preserve">Ik heb veel bijgeleerd over netwerken, zoals het configureren van routers en het beheren van een bedrijfsnetwerk. Daarnaast heb ik praktische ervaring opgedaan met het installeren van hardware zoals </w:t>
      </w:r>
      <w:proofErr w:type="spellStart"/>
      <w:r w:rsidRPr="002F46B2">
        <w:rPr>
          <w:rFonts w:asciiTheme="minorHAnsi" w:eastAsiaTheme="minorEastAsia" w:hAnsiTheme="minorHAnsi" w:cstheme="minorBidi"/>
          <w:color w:val="auto"/>
          <w:sz w:val="22"/>
          <w:szCs w:val="22"/>
        </w:rPr>
        <w:t>desktops</w:t>
      </w:r>
      <w:proofErr w:type="spellEnd"/>
      <w:r w:rsidRPr="002F46B2">
        <w:rPr>
          <w:rFonts w:asciiTheme="minorHAnsi" w:eastAsiaTheme="minorEastAsia" w:hAnsiTheme="minorHAnsi" w:cstheme="minorBidi"/>
          <w:color w:val="auto"/>
          <w:sz w:val="22"/>
          <w:szCs w:val="22"/>
        </w:rPr>
        <w:t xml:space="preserve">, monitors, printers, routers en </w:t>
      </w:r>
      <w:proofErr w:type="spellStart"/>
      <w:r w:rsidRPr="002F46B2">
        <w:rPr>
          <w:rFonts w:asciiTheme="minorHAnsi" w:eastAsiaTheme="minorEastAsia" w:hAnsiTheme="minorHAnsi" w:cstheme="minorBidi"/>
          <w:color w:val="auto"/>
          <w:sz w:val="22"/>
          <w:szCs w:val="22"/>
        </w:rPr>
        <w:t>mediaplayers</w:t>
      </w:r>
      <w:proofErr w:type="spellEnd"/>
      <w:r w:rsidRPr="002F46B2">
        <w:rPr>
          <w:rFonts w:asciiTheme="minorHAnsi" w:eastAsiaTheme="minorEastAsia" w:hAnsiTheme="minorHAnsi" w:cstheme="minorBidi"/>
          <w:color w:val="auto"/>
          <w:sz w:val="22"/>
          <w:szCs w:val="22"/>
        </w:rPr>
        <w:t xml:space="preserve">. Ook heb ik mijn kennis in </w:t>
      </w:r>
      <w:proofErr w:type="spellStart"/>
      <w:r w:rsidRPr="002F46B2">
        <w:rPr>
          <w:rFonts w:asciiTheme="minorHAnsi" w:eastAsiaTheme="minorEastAsia" w:hAnsiTheme="minorHAnsi" w:cstheme="minorBidi"/>
          <w:color w:val="auto"/>
          <w:sz w:val="22"/>
          <w:szCs w:val="22"/>
        </w:rPr>
        <w:t>PowerShell</w:t>
      </w:r>
      <w:proofErr w:type="spellEnd"/>
      <w:r w:rsidRPr="002F46B2">
        <w:rPr>
          <w:rFonts w:asciiTheme="minorHAnsi" w:eastAsiaTheme="minorEastAsia" w:hAnsiTheme="minorHAnsi" w:cstheme="minorBidi"/>
          <w:color w:val="auto"/>
          <w:sz w:val="22"/>
          <w:szCs w:val="22"/>
        </w:rPr>
        <w:t xml:space="preserve">, Python-oplossingen, </w:t>
      </w:r>
      <w:proofErr w:type="spellStart"/>
      <w:r w:rsidRPr="002F46B2">
        <w:rPr>
          <w:rFonts w:asciiTheme="minorHAnsi" w:eastAsiaTheme="minorEastAsia" w:hAnsiTheme="minorHAnsi" w:cstheme="minorBidi"/>
          <w:color w:val="auto"/>
          <w:sz w:val="22"/>
          <w:szCs w:val="22"/>
        </w:rPr>
        <w:t>cloudtoepassingen</w:t>
      </w:r>
      <w:proofErr w:type="spellEnd"/>
      <w:r w:rsidRPr="002F46B2">
        <w:rPr>
          <w:rFonts w:asciiTheme="minorHAnsi" w:eastAsiaTheme="minorEastAsia" w:hAnsiTheme="minorHAnsi" w:cstheme="minorBidi"/>
          <w:color w:val="auto"/>
          <w:sz w:val="22"/>
          <w:szCs w:val="22"/>
        </w:rPr>
        <w:t xml:space="preserve"> en netwerkstructuren kunnen toepassen en verder verdiepen. Mijn vaardigheden op het vlak van automatisatie en </w:t>
      </w:r>
      <w:proofErr w:type="spellStart"/>
      <w:r w:rsidRPr="002F46B2">
        <w:rPr>
          <w:rFonts w:asciiTheme="minorHAnsi" w:eastAsiaTheme="minorEastAsia" w:hAnsiTheme="minorHAnsi" w:cstheme="minorBidi"/>
          <w:color w:val="auto"/>
          <w:sz w:val="22"/>
          <w:szCs w:val="22"/>
        </w:rPr>
        <w:t>cloudbeheer</w:t>
      </w:r>
      <w:proofErr w:type="spellEnd"/>
      <w:r w:rsidRPr="002F46B2">
        <w:rPr>
          <w:rFonts w:asciiTheme="minorHAnsi" w:eastAsiaTheme="minorEastAsia" w:hAnsiTheme="minorHAnsi" w:cstheme="minorBidi"/>
          <w:color w:val="auto"/>
          <w:sz w:val="22"/>
          <w:szCs w:val="22"/>
        </w:rPr>
        <w:t xml:space="preserve"> zijn hierdoor merkbaar verbeterd. Daarnaast heb ik leren werken met specifieke software voor de aansturing en configuratie van LED-schermen, wat een waardevolle aanvulling was op mijn technische ervaring.</w:t>
      </w:r>
    </w:p>
    <w:p w14:paraId="799AE0B3" w14:textId="77777777" w:rsidR="002F46B2" w:rsidRDefault="002F46B2" w:rsidP="00841CE4">
      <w:pPr>
        <w:pStyle w:val="Default"/>
        <w:ind w:left="1068"/>
        <w:rPr>
          <w:rFonts w:asciiTheme="minorHAnsi" w:eastAsiaTheme="minorEastAsia" w:hAnsiTheme="minorHAnsi" w:cstheme="minorBidi"/>
          <w:color w:val="auto"/>
          <w:sz w:val="22"/>
          <w:szCs w:val="22"/>
        </w:rPr>
      </w:pPr>
    </w:p>
    <w:p w14:paraId="00D8623C" w14:textId="5D90A6EF" w:rsidR="00BF0173" w:rsidRPr="00ED36E8" w:rsidRDefault="00BF0173" w:rsidP="00BF0173">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 op het vlak van soft skills.</w:t>
      </w:r>
    </w:p>
    <w:p w14:paraId="68B0AE89" w14:textId="76449664" w:rsidR="00ED36E8" w:rsidRDefault="00ED36E8" w:rsidP="00ED36E8">
      <w:pPr>
        <w:pStyle w:val="Default"/>
        <w:ind w:left="1068"/>
        <w:rPr>
          <w:rFonts w:asciiTheme="minorHAnsi" w:eastAsiaTheme="minorEastAsia" w:hAnsiTheme="minorHAnsi" w:cstheme="minorBidi"/>
          <w:color w:val="auto"/>
          <w:sz w:val="22"/>
          <w:szCs w:val="22"/>
        </w:rPr>
      </w:pPr>
    </w:p>
    <w:p w14:paraId="0068F1E7" w14:textId="65EC2119" w:rsidR="002F46B2" w:rsidRDefault="002F46B2" w:rsidP="00ED36E8">
      <w:pPr>
        <w:pStyle w:val="Default"/>
        <w:ind w:left="1068"/>
        <w:rPr>
          <w:rFonts w:asciiTheme="minorHAnsi" w:eastAsiaTheme="minorEastAsia" w:hAnsiTheme="minorHAnsi" w:cstheme="minorBidi"/>
          <w:color w:val="auto"/>
          <w:sz w:val="22"/>
          <w:szCs w:val="22"/>
        </w:rPr>
      </w:pPr>
      <w:r w:rsidRPr="002F46B2">
        <w:rPr>
          <w:rFonts w:asciiTheme="minorHAnsi" w:eastAsiaTheme="minorEastAsia" w:hAnsiTheme="minorHAnsi" w:cstheme="minorBidi"/>
          <w:color w:val="auto"/>
          <w:sz w:val="22"/>
          <w:szCs w:val="22"/>
        </w:rPr>
        <w:t>Ik ben gegroeid in het zelfstandig werken, communiceren met collega’s en klanten, en het efficiënt organiseren van mijn tijd. Daarnaast heb ik geleerd om doelgericht te overleggen en snel tot de kern van een probleem te komen. Door actief bij te dragen aan oplossingen en beslissingen binnen het team, heb ik meer vertrouwen ontwikkeld in mijn professionele aanpak en technische inschattingen.</w:t>
      </w:r>
    </w:p>
    <w:p w14:paraId="5B927CC8" w14:textId="77777777" w:rsidR="00ED36E8" w:rsidRDefault="00ED36E8" w:rsidP="00841CE4">
      <w:pPr>
        <w:pStyle w:val="Default"/>
        <w:ind w:left="1068"/>
        <w:rPr>
          <w:rFonts w:asciiTheme="minorHAnsi" w:eastAsiaTheme="minorEastAsia" w:hAnsiTheme="minorHAnsi" w:cstheme="minorBidi"/>
          <w:color w:val="auto"/>
          <w:sz w:val="22"/>
          <w:szCs w:val="22"/>
        </w:rPr>
      </w:pPr>
    </w:p>
    <w:p w14:paraId="7CC69EDD" w14:textId="70244EDB" w:rsidR="12ABB35D" w:rsidRDefault="12ABB35D" w:rsidP="00841CE4">
      <w:pPr>
        <w:pStyle w:val="Default"/>
        <w:rPr>
          <w:rFonts w:eastAsia="Calibri"/>
          <w:color w:val="000000" w:themeColor="text2"/>
        </w:rPr>
      </w:pPr>
    </w:p>
    <w:p w14:paraId="7CE7471E" w14:textId="4B1AE0AA" w:rsidR="00036E73" w:rsidRPr="00A023D0" w:rsidRDefault="005378B3" w:rsidP="00A023D0">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je opleiding</w:t>
      </w:r>
    </w:p>
    <w:p w14:paraId="11E481D3" w14:textId="650E7959" w:rsidR="00D22F81" w:rsidRDefault="00036E73" w:rsidP="00505D06">
      <w:pPr>
        <w:pStyle w:val="Default"/>
        <w:numPr>
          <w:ilvl w:val="0"/>
          <w:numId w:val="34"/>
        </w:numPr>
        <w:rPr>
          <w:rFonts w:asciiTheme="minorHAnsi" w:hAnsiTheme="minorHAnsi" w:cstheme="minorBidi"/>
          <w:i/>
          <w:iCs/>
          <w:color w:val="0070C0"/>
          <w:sz w:val="22"/>
          <w:szCs w:val="22"/>
        </w:rPr>
      </w:pPr>
      <w:r w:rsidRPr="00C15801">
        <w:rPr>
          <w:rFonts w:asciiTheme="minorHAnsi" w:hAnsiTheme="minorHAnsi" w:cstheme="minorBidi"/>
          <w:i/>
          <w:iCs/>
          <w:color w:val="0070C0"/>
          <w:sz w:val="22"/>
          <w:szCs w:val="22"/>
        </w:rPr>
        <w:lastRenderedPageBreak/>
        <w:t xml:space="preserve">Welke </w:t>
      </w:r>
      <w:r w:rsidR="00BF0173">
        <w:rPr>
          <w:rFonts w:asciiTheme="minorHAnsi" w:hAnsiTheme="minorHAnsi" w:cstheme="minorBidi"/>
          <w:i/>
          <w:iCs/>
          <w:color w:val="0070C0"/>
          <w:sz w:val="22"/>
          <w:szCs w:val="22"/>
          <w:u w:val="single"/>
        </w:rPr>
        <w:t>zaken die je geleerd hebt tijdens je graduaatsopleiding</w:t>
      </w:r>
      <w:r w:rsidR="20B69106" w:rsidRPr="00C15801">
        <w:rPr>
          <w:rFonts w:asciiTheme="minorHAnsi" w:hAnsiTheme="minorHAnsi" w:cstheme="minorBidi"/>
          <w:i/>
          <w:iCs/>
          <w:color w:val="0070C0"/>
          <w:sz w:val="22"/>
          <w:szCs w:val="22"/>
        </w:rPr>
        <w:t xml:space="preserve"> heb je toegepast</w:t>
      </w:r>
      <w:r w:rsidR="70E9AB46" w:rsidRPr="00C15801">
        <w:rPr>
          <w:rFonts w:asciiTheme="minorHAnsi" w:hAnsiTheme="minorHAnsi" w:cstheme="minorBidi"/>
          <w:i/>
          <w:iCs/>
          <w:color w:val="0070C0"/>
          <w:sz w:val="22"/>
          <w:szCs w:val="22"/>
        </w:rPr>
        <w:t xml:space="preserve"> of gezien</w:t>
      </w:r>
      <w:r w:rsidR="20B69106" w:rsidRPr="00C15801">
        <w:rPr>
          <w:rFonts w:asciiTheme="minorHAnsi" w:hAnsiTheme="minorHAnsi" w:cstheme="minorBidi"/>
          <w:i/>
          <w:iCs/>
          <w:color w:val="0070C0"/>
          <w:sz w:val="22"/>
          <w:szCs w:val="22"/>
        </w:rPr>
        <w:t xml:space="preserve"> </w:t>
      </w:r>
      <w:r w:rsidR="00BF0173">
        <w:rPr>
          <w:rFonts w:asciiTheme="minorHAnsi" w:hAnsiTheme="minorHAnsi" w:cstheme="minorBidi"/>
          <w:i/>
          <w:iCs/>
          <w:color w:val="0070C0"/>
          <w:sz w:val="22"/>
          <w:szCs w:val="22"/>
        </w:rPr>
        <w:t>in het bedrijf waar je werkte</w:t>
      </w:r>
      <w:r w:rsidR="20B69106" w:rsidRPr="00C15801">
        <w:rPr>
          <w:rFonts w:asciiTheme="minorHAnsi" w:hAnsiTheme="minorHAnsi" w:cstheme="minorBidi"/>
          <w:i/>
          <w:iCs/>
          <w:color w:val="0070C0"/>
          <w:sz w:val="22"/>
          <w:szCs w:val="22"/>
        </w:rPr>
        <w:t>?</w:t>
      </w:r>
      <w:r w:rsidR="00BF0173">
        <w:rPr>
          <w:rFonts w:asciiTheme="minorHAnsi" w:hAnsiTheme="minorHAnsi" w:cstheme="minorBidi"/>
          <w:i/>
          <w:iCs/>
          <w:color w:val="0070C0"/>
          <w:sz w:val="22"/>
          <w:szCs w:val="22"/>
        </w:rPr>
        <w:t xml:space="preserve"> (</w:t>
      </w:r>
      <w:proofErr w:type="gramStart"/>
      <w:r w:rsidR="00BF0173">
        <w:rPr>
          <w:rFonts w:asciiTheme="minorHAnsi" w:hAnsiTheme="minorHAnsi" w:cstheme="minorBidi"/>
          <w:i/>
          <w:iCs/>
          <w:color w:val="0070C0"/>
          <w:sz w:val="22"/>
          <w:szCs w:val="22"/>
        </w:rPr>
        <w:t>opleidingsonderdelen</w:t>
      </w:r>
      <w:proofErr w:type="gramEnd"/>
      <w:r w:rsidR="00BF0173">
        <w:rPr>
          <w:rFonts w:asciiTheme="minorHAnsi" w:hAnsiTheme="minorHAnsi" w:cstheme="minorBidi"/>
          <w:i/>
          <w:iCs/>
          <w:color w:val="0070C0"/>
          <w:sz w:val="22"/>
          <w:szCs w:val="22"/>
        </w:rPr>
        <w:t xml:space="preserve"> en onderwerpen)</w:t>
      </w:r>
    </w:p>
    <w:p w14:paraId="0A505896" w14:textId="3CF8705C" w:rsidR="00505D06" w:rsidRDefault="00505D06" w:rsidP="00505D06">
      <w:pPr>
        <w:pStyle w:val="Default"/>
        <w:ind w:left="1065"/>
        <w:rPr>
          <w:rFonts w:asciiTheme="minorHAnsi" w:eastAsiaTheme="minorEastAsia" w:hAnsiTheme="minorHAnsi" w:cstheme="minorBidi"/>
          <w:color w:val="auto"/>
          <w:sz w:val="22"/>
          <w:szCs w:val="22"/>
        </w:rPr>
      </w:pPr>
    </w:p>
    <w:p w14:paraId="4006D669" w14:textId="418413B8" w:rsidR="002F46B2" w:rsidRDefault="002F46B2" w:rsidP="00505D06">
      <w:pPr>
        <w:pStyle w:val="Default"/>
        <w:ind w:left="1065"/>
        <w:rPr>
          <w:rFonts w:asciiTheme="minorHAnsi" w:eastAsiaTheme="minorEastAsia" w:hAnsiTheme="minorHAnsi" w:cstheme="minorBidi"/>
          <w:color w:val="auto"/>
          <w:sz w:val="22"/>
          <w:szCs w:val="22"/>
        </w:rPr>
      </w:pPr>
      <w:r w:rsidRPr="002F46B2">
        <w:rPr>
          <w:rFonts w:asciiTheme="minorHAnsi" w:eastAsiaTheme="minorEastAsia" w:hAnsiTheme="minorHAnsi" w:cstheme="minorBidi"/>
          <w:color w:val="auto"/>
          <w:sz w:val="22"/>
          <w:szCs w:val="22"/>
        </w:rPr>
        <w:t xml:space="preserve">Onderwerpen zoals netwerkinfrastructuur, IP-configuratie, </w:t>
      </w:r>
      <w:proofErr w:type="spellStart"/>
      <w:r w:rsidRPr="002F46B2">
        <w:rPr>
          <w:rFonts w:asciiTheme="minorHAnsi" w:eastAsiaTheme="minorEastAsia" w:hAnsiTheme="minorHAnsi" w:cstheme="minorBidi"/>
          <w:color w:val="auto"/>
          <w:sz w:val="22"/>
          <w:szCs w:val="22"/>
        </w:rPr>
        <w:t>PowerShell</w:t>
      </w:r>
      <w:proofErr w:type="spellEnd"/>
      <w:r w:rsidRPr="002F46B2">
        <w:rPr>
          <w:rFonts w:asciiTheme="minorHAnsi" w:eastAsiaTheme="minorEastAsia" w:hAnsiTheme="minorHAnsi" w:cstheme="minorBidi"/>
          <w:color w:val="auto"/>
          <w:sz w:val="22"/>
          <w:szCs w:val="22"/>
        </w:rPr>
        <w:t xml:space="preserve"> </w:t>
      </w:r>
      <w:proofErr w:type="spellStart"/>
      <w:r w:rsidRPr="002F46B2">
        <w:rPr>
          <w:rFonts w:asciiTheme="minorHAnsi" w:eastAsiaTheme="minorEastAsia" w:hAnsiTheme="minorHAnsi" w:cstheme="minorBidi"/>
          <w:color w:val="auto"/>
          <w:sz w:val="22"/>
          <w:szCs w:val="22"/>
        </w:rPr>
        <w:t>scripting</w:t>
      </w:r>
      <w:proofErr w:type="spellEnd"/>
      <w:r w:rsidRPr="002F46B2">
        <w:rPr>
          <w:rFonts w:asciiTheme="minorHAnsi" w:eastAsiaTheme="minorEastAsia" w:hAnsiTheme="minorHAnsi" w:cstheme="minorBidi"/>
          <w:color w:val="auto"/>
          <w:sz w:val="22"/>
          <w:szCs w:val="22"/>
        </w:rPr>
        <w:t xml:space="preserve">, Python, automatisering, </w:t>
      </w:r>
      <w:proofErr w:type="spellStart"/>
      <w:r w:rsidRPr="002F46B2">
        <w:rPr>
          <w:rFonts w:asciiTheme="minorHAnsi" w:eastAsiaTheme="minorEastAsia" w:hAnsiTheme="minorHAnsi" w:cstheme="minorBidi"/>
          <w:color w:val="auto"/>
          <w:sz w:val="22"/>
          <w:szCs w:val="22"/>
        </w:rPr>
        <w:t>cloudtoepassingen</w:t>
      </w:r>
      <w:proofErr w:type="spellEnd"/>
      <w:r w:rsidRPr="002F46B2">
        <w:rPr>
          <w:rFonts w:asciiTheme="minorHAnsi" w:eastAsiaTheme="minorEastAsia" w:hAnsiTheme="minorHAnsi" w:cstheme="minorBidi"/>
          <w:color w:val="auto"/>
          <w:sz w:val="22"/>
          <w:szCs w:val="22"/>
        </w:rPr>
        <w:t xml:space="preserve"> en </w:t>
      </w:r>
      <w:proofErr w:type="spellStart"/>
      <w:r w:rsidRPr="002F46B2">
        <w:rPr>
          <w:rFonts w:asciiTheme="minorHAnsi" w:eastAsiaTheme="minorEastAsia" w:hAnsiTheme="minorHAnsi" w:cstheme="minorBidi"/>
          <w:color w:val="auto"/>
          <w:sz w:val="22"/>
          <w:szCs w:val="22"/>
        </w:rPr>
        <w:t>troubleshooting</w:t>
      </w:r>
      <w:proofErr w:type="spellEnd"/>
      <w:r w:rsidRPr="002F46B2">
        <w:rPr>
          <w:rFonts w:asciiTheme="minorHAnsi" w:eastAsiaTheme="minorEastAsia" w:hAnsiTheme="minorHAnsi" w:cstheme="minorBidi"/>
          <w:color w:val="auto"/>
          <w:sz w:val="22"/>
          <w:szCs w:val="22"/>
        </w:rPr>
        <w:t xml:space="preserve"> kwamen allemaal aan bod op mijn stageplaats. Ook de basisprincipes van cloudoplossingen</w:t>
      </w:r>
      <w:r>
        <w:rPr>
          <w:rFonts w:asciiTheme="minorHAnsi" w:eastAsiaTheme="minorEastAsia" w:hAnsiTheme="minorHAnsi" w:cstheme="minorBidi"/>
          <w:color w:val="auto"/>
          <w:sz w:val="22"/>
          <w:szCs w:val="22"/>
        </w:rPr>
        <w:t xml:space="preserve"> kwamen aan bod.</w:t>
      </w:r>
    </w:p>
    <w:p w14:paraId="11CD4157" w14:textId="77777777" w:rsidR="00505D06" w:rsidRPr="00A023D0" w:rsidRDefault="00505D06" w:rsidP="00505D06">
      <w:pPr>
        <w:pStyle w:val="Default"/>
        <w:ind w:left="1065"/>
        <w:rPr>
          <w:rFonts w:asciiTheme="minorHAnsi" w:hAnsiTheme="minorHAnsi" w:cstheme="minorBidi"/>
          <w:i/>
          <w:iCs/>
          <w:color w:val="0070C0"/>
          <w:sz w:val="22"/>
          <w:szCs w:val="22"/>
        </w:rPr>
      </w:pPr>
    </w:p>
    <w:p w14:paraId="55054320" w14:textId="598E57AC" w:rsidR="361101CC" w:rsidRDefault="00BF0173" w:rsidP="00505D06">
      <w:pPr>
        <w:pStyle w:val="Default"/>
        <w:numPr>
          <w:ilvl w:val="0"/>
          <w:numId w:val="35"/>
        </w:numPr>
        <w:rPr>
          <w:rFonts w:asciiTheme="minorHAnsi" w:hAnsiTheme="minorHAnsi" w:cstheme="minorBidi"/>
          <w:i/>
          <w:iCs/>
          <w:color w:val="0070C0"/>
          <w:sz w:val="22"/>
          <w:szCs w:val="22"/>
        </w:rPr>
      </w:pPr>
      <w:r>
        <w:rPr>
          <w:rFonts w:asciiTheme="minorHAnsi" w:hAnsiTheme="minorHAnsi" w:cstheme="minorBidi"/>
          <w:i/>
          <w:iCs/>
          <w:color w:val="0070C0"/>
          <w:sz w:val="22"/>
          <w:szCs w:val="22"/>
        </w:rPr>
        <w:t xml:space="preserve">Welke zaken moest je bijleren op de werkvloer en zou je aanraden </w:t>
      </w:r>
      <w:r w:rsidR="009B141C">
        <w:rPr>
          <w:rFonts w:asciiTheme="minorHAnsi" w:hAnsiTheme="minorHAnsi" w:cstheme="minorBidi"/>
          <w:i/>
          <w:iCs/>
          <w:color w:val="0070C0"/>
          <w:sz w:val="22"/>
          <w:szCs w:val="22"/>
        </w:rPr>
        <w:t>om ook in de graduaatsopleiding te integreren</w:t>
      </w:r>
      <w:r w:rsidR="361101CC" w:rsidRPr="00C15801">
        <w:rPr>
          <w:rFonts w:asciiTheme="minorHAnsi" w:hAnsiTheme="minorHAnsi" w:cstheme="minorBidi"/>
          <w:i/>
          <w:iCs/>
          <w:color w:val="0070C0"/>
          <w:sz w:val="22"/>
          <w:szCs w:val="22"/>
        </w:rPr>
        <w:t xml:space="preserve">? </w:t>
      </w:r>
      <w:r w:rsidR="00602734" w:rsidRPr="00C15801">
        <w:rPr>
          <w:rFonts w:asciiTheme="minorHAnsi" w:hAnsiTheme="minorHAnsi" w:cstheme="minorBidi"/>
          <w:i/>
          <w:iCs/>
          <w:color w:val="0070C0"/>
          <w:sz w:val="22"/>
          <w:szCs w:val="22"/>
        </w:rPr>
        <w:t xml:space="preserve"> </w:t>
      </w:r>
    </w:p>
    <w:p w14:paraId="42E4BE27" w14:textId="77777777" w:rsidR="009C7F44" w:rsidRDefault="009C7F44" w:rsidP="00505D06">
      <w:pPr>
        <w:pStyle w:val="Default"/>
        <w:ind w:left="1065"/>
        <w:rPr>
          <w:rFonts w:asciiTheme="minorHAnsi" w:eastAsiaTheme="minorEastAsia" w:hAnsiTheme="minorHAnsi" w:cstheme="minorBidi"/>
          <w:color w:val="auto"/>
          <w:sz w:val="22"/>
          <w:szCs w:val="22"/>
        </w:rPr>
      </w:pPr>
    </w:p>
    <w:p w14:paraId="04970046" w14:textId="398640D7" w:rsidR="009C7F44" w:rsidRDefault="009C7F44" w:rsidP="00505D06">
      <w:pPr>
        <w:pStyle w:val="Default"/>
        <w:ind w:left="1065"/>
        <w:rPr>
          <w:rFonts w:asciiTheme="minorHAnsi" w:eastAsiaTheme="minorEastAsia" w:hAnsiTheme="minorHAnsi" w:cstheme="minorBidi"/>
          <w:color w:val="auto"/>
          <w:sz w:val="22"/>
          <w:szCs w:val="22"/>
        </w:rPr>
      </w:pPr>
      <w:r w:rsidRPr="009C7F44">
        <w:rPr>
          <w:rFonts w:asciiTheme="minorHAnsi" w:eastAsiaTheme="minorEastAsia" w:hAnsiTheme="minorHAnsi" w:cstheme="minorBidi"/>
          <w:color w:val="auto"/>
          <w:sz w:val="22"/>
          <w:szCs w:val="22"/>
        </w:rPr>
        <w:t xml:space="preserve">Op de werkvloer heb ik veel bijgeleerd over het toepassen van cloudoplossingen, zoals het beheren van virtuele machines en netwerkinstellingen binnen </w:t>
      </w:r>
      <w:proofErr w:type="spellStart"/>
      <w:r w:rsidRPr="009C7F44">
        <w:rPr>
          <w:rFonts w:asciiTheme="minorHAnsi" w:eastAsiaTheme="minorEastAsia" w:hAnsiTheme="minorHAnsi" w:cstheme="minorBidi"/>
          <w:color w:val="auto"/>
          <w:sz w:val="22"/>
          <w:szCs w:val="22"/>
        </w:rPr>
        <w:t>Azure</w:t>
      </w:r>
      <w:proofErr w:type="spellEnd"/>
      <w:r w:rsidRPr="009C7F44">
        <w:rPr>
          <w:rFonts w:asciiTheme="minorHAnsi" w:eastAsiaTheme="minorEastAsia" w:hAnsiTheme="minorHAnsi" w:cstheme="minorBidi"/>
          <w:color w:val="auto"/>
          <w:sz w:val="22"/>
          <w:szCs w:val="22"/>
        </w:rPr>
        <w:t xml:space="preserve">. Ook het gebruik van automatiseringstools voor het stroomlijnen van processen was iets wat ik niet uitgebreid had geleerd in de opleiding. Daarnaast heb ik meer praktijkervaring opgedaan met </w:t>
      </w:r>
      <w:proofErr w:type="spellStart"/>
      <w:r w:rsidRPr="009C7F44">
        <w:rPr>
          <w:rFonts w:asciiTheme="minorHAnsi" w:eastAsiaTheme="minorEastAsia" w:hAnsiTheme="minorHAnsi" w:cstheme="minorBidi"/>
          <w:color w:val="auto"/>
          <w:sz w:val="22"/>
          <w:szCs w:val="22"/>
        </w:rPr>
        <w:t>troubleshooting</w:t>
      </w:r>
      <w:proofErr w:type="spellEnd"/>
      <w:r w:rsidRPr="009C7F44">
        <w:rPr>
          <w:rFonts w:asciiTheme="minorHAnsi" w:eastAsiaTheme="minorEastAsia" w:hAnsiTheme="minorHAnsi" w:cstheme="minorBidi"/>
          <w:color w:val="auto"/>
          <w:sz w:val="22"/>
          <w:szCs w:val="22"/>
        </w:rPr>
        <w:t xml:space="preserve"> in realistische situaties, waar je vaak snel en efficiënt moet handelen. Ook het volledig opzetten en configureren van een klein bedrijfsnetwerk – van routerinstellingen tot draadloze toegangspunten – was iets dat ik in de praktijk heb geleerd. Ik zou aanraden om in de opleiding meer aandacht te besteden aan het werken met </w:t>
      </w:r>
      <w:proofErr w:type="spellStart"/>
      <w:r w:rsidRPr="009C7F44">
        <w:rPr>
          <w:rFonts w:asciiTheme="minorHAnsi" w:eastAsiaTheme="minorEastAsia" w:hAnsiTheme="minorHAnsi" w:cstheme="minorBidi"/>
          <w:color w:val="auto"/>
          <w:sz w:val="22"/>
          <w:szCs w:val="22"/>
        </w:rPr>
        <w:t>cloudplatforms</w:t>
      </w:r>
      <w:proofErr w:type="spellEnd"/>
      <w:r w:rsidRPr="009C7F44">
        <w:rPr>
          <w:rFonts w:asciiTheme="minorHAnsi" w:eastAsiaTheme="minorEastAsia" w:hAnsiTheme="minorHAnsi" w:cstheme="minorBidi"/>
          <w:color w:val="auto"/>
          <w:sz w:val="22"/>
          <w:szCs w:val="22"/>
        </w:rPr>
        <w:t xml:space="preserve"> zoals </w:t>
      </w:r>
      <w:proofErr w:type="spellStart"/>
      <w:r w:rsidRPr="009C7F44">
        <w:rPr>
          <w:rFonts w:asciiTheme="minorHAnsi" w:eastAsiaTheme="minorEastAsia" w:hAnsiTheme="minorHAnsi" w:cstheme="minorBidi"/>
          <w:color w:val="auto"/>
          <w:sz w:val="22"/>
          <w:szCs w:val="22"/>
        </w:rPr>
        <w:t>Azure</w:t>
      </w:r>
      <w:proofErr w:type="spellEnd"/>
      <w:r w:rsidRPr="009C7F44">
        <w:rPr>
          <w:rFonts w:asciiTheme="minorHAnsi" w:eastAsiaTheme="minorEastAsia" w:hAnsiTheme="minorHAnsi" w:cstheme="minorBidi"/>
          <w:color w:val="auto"/>
          <w:sz w:val="22"/>
          <w:szCs w:val="22"/>
        </w:rPr>
        <w:t xml:space="preserve">, het toepassen van automatisering, praktijkgerichte netwerkconfiguraties en het versterken van </w:t>
      </w:r>
      <w:proofErr w:type="spellStart"/>
      <w:r w:rsidRPr="009C7F44">
        <w:rPr>
          <w:rFonts w:asciiTheme="minorHAnsi" w:eastAsiaTheme="minorEastAsia" w:hAnsiTheme="minorHAnsi" w:cstheme="minorBidi"/>
          <w:color w:val="auto"/>
          <w:sz w:val="22"/>
          <w:szCs w:val="22"/>
        </w:rPr>
        <w:t>troubleshootingvaardigheden</w:t>
      </w:r>
      <w:proofErr w:type="spellEnd"/>
      <w:r w:rsidRPr="009C7F44">
        <w:rPr>
          <w:rFonts w:asciiTheme="minorHAnsi" w:eastAsiaTheme="minorEastAsia" w:hAnsiTheme="minorHAnsi" w:cstheme="minorBidi"/>
          <w:color w:val="auto"/>
          <w:sz w:val="22"/>
          <w:szCs w:val="22"/>
        </w:rPr>
        <w:t>."</w:t>
      </w:r>
    </w:p>
    <w:p w14:paraId="0BEF92C7" w14:textId="1CA5DE98" w:rsidR="71F2B60D" w:rsidRDefault="71F2B60D" w:rsidP="009C7F44">
      <w:pPr>
        <w:pStyle w:val="Default"/>
        <w:ind w:left="720"/>
        <w:rPr>
          <w:rFonts w:eastAsia="Calibri"/>
          <w:color w:val="000000" w:themeColor="text2"/>
        </w:rPr>
      </w:pPr>
    </w:p>
    <w:p w14:paraId="1DEDB1AB" w14:textId="6129BC49" w:rsidR="00036E73" w:rsidRPr="00A023D0" w:rsidRDefault="00317238" w:rsidP="00A023D0">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Je werkplek</w:t>
      </w:r>
    </w:p>
    <w:p w14:paraId="715E6D7A" w14:textId="65297D77" w:rsidR="004A2A4F" w:rsidRPr="00A023D0" w:rsidRDefault="004A2A4F" w:rsidP="00A51691">
      <w:pPr>
        <w:pStyle w:val="Default"/>
        <w:numPr>
          <w:ilvl w:val="0"/>
          <w:numId w:val="25"/>
        </w:numPr>
        <w:rPr>
          <w:b/>
          <w:bCs/>
          <w:i/>
          <w:iCs/>
          <w:color w:val="0070C0"/>
          <w:sz w:val="22"/>
          <w:szCs w:val="22"/>
        </w:rPr>
      </w:pPr>
      <w:r w:rsidRPr="00A023D0">
        <w:rPr>
          <w:i/>
          <w:iCs/>
          <w:color w:val="0070C0"/>
          <w:sz w:val="22"/>
          <w:szCs w:val="22"/>
        </w:rPr>
        <w:t>Wat vond je goed aan je werkplek?</w:t>
      </w:r>
    </w:p>
    <w:p w14:paraId="03BF35BF" w14:textId="5A21C3E4" w:rsidR="004A2A4F" w:rsidRPr="00A023D0" w:rsidRDefault="004A2A4F" w:rsidP="00A51691">
      <w:pPr>
        <w:pStyle w:val="Default"/>
        <w:numPr>
          <w:ilvl w:val="0"/>
          <w:numId w:val="25"/>
        </w:numPr>
        <w:rPr>
          <w:b/>
          <w:bCs/>
          <w:i/>
          <w:iCs/>
          <w:color w:val="0070C0"/>
          <w:sz w:val="22"/>
          <w:szCs w:val="22"/>
        </w:rPr>
      </w:pPr>
      <w:r w:rsidRPr="00A023D0">
        <w:rPr>
          <w:i/>
          <w:iCs/>
          <w:color w:val="0070C0"/>
          <w:sz w:val="22"/>
          <w:szCs w:val="22"/>
        </w:rPr>
        <w:t>Wat was moeilijk</w:t>
      </w:r>
      <w:r w:rsidR="00A023D0">
        <w:rPr>
          <w:i/>
          <w:iCs/>
          <w:color w:val="0070C0"/>
          <w:sz w:val="22"/>
          <w:szCs w:val="22"/>
        </w:rPr>
        <w:t xml:space="preserve"> of vond je minder goed</w:t>
      </w:r>
      <w:r w:rsidRPr="00A023D0">
        <w:rPr>
          <w:i/>
          <w:iCs/>
          <w:color w:val="0070C0"/>
          <w:sz w:val="22"/>
          <w:szCs w:val="22"/>
        </w:rPr>
        <w:t>?</w:t>
      </w:r>
    </w:p>
    <w:p w14:paraId="68717FCC" w14:textId="11F596B3" w:rsidR="00A023D0" w:rsidRPr="00A023D0" w:rsidRDefault="00A023D0" w:rsidP="00A51691">
      <w:pPr>
        <w:pStyle w:val="Default"/>
        <w:numPr>
          <w:ilvl w:val="0"/>
          <w:numId w:val="25"/>
        </w:numPr>
        <w:rPr>
          <w:b/>
          <w:bCs/>
          <w:i/>
          <w:iCs/>
          <w:color w:val="0070C0"/>
          <w:sz w:val="22"/>
          <w:szCs w:val="22"/>
        </w:rPr>
      </w:pPr>
      <w:r>
        <w:rPr>
          <w:i/>
          <w:iCs/>
          <w:color w:val="0070C0"/>
          <w:sz w:val="22"/>
          <w:szCs w:val="22"/>
        </w:rPr>
        <w:t>Zou je er later willen werken?  Waarom wel/niet?</w:t>
      </w:r>
    </w:p>
    <w:p w14:paraId="0CBAE5C7" w14:textId="2B5003A4" w:rsidR="00AA3F03" w:rsidRPr="00A023D0" w:rsidRDefault="00AA3F03" w:rsidP="00A51691">
      <w:pPr>
        <w:pStyle w:val="Default"/>
        <w:numPr>
          <w:ilvl w:val="0"/>
          <w:numId w:val="25"/>
        </w:numPr>
        <w:rPr>
          <w:b/>
          <w:bCs/>
          <w:i/>
          <w:iCs/>
          <w:color w:val="0070C0"/>
          <w:sz w:val="22"/>
          <w:szCs w:val="22"/>
        </w:rPr>
      </w:pPr>
      <w:r w:rsidRPr="00A023D0">
        <w:rPr>
          <w:rFonts w:asciiTheme="minorHAnsi" w:hAnsiTheme="minorHAnsi" w:cstheme="minorBidi"/>
          <w:i/>
          <w:iCs/>
          <w:color w:val="0070C0"/>
          <w:sz w:val="22"/>
          <w:szCs w:val="22"/>
        </w:rPr>
        <w:t>Raad je je werkplek aan</w:t>
      </w:r>
      <w:r w:rsidR="00A83F2C">
        <w:rPr>
          <w:rFonts w:asciiTheme="minorHAnsi" w:hAnsiTheme="minorHAnsi" w:cstheme="minorBidi"/>
          <w:i/>
          <w:iCs/>
          <w:color w:val="0070C0"/>
          <w:sz w:val="22"/>
          <w:szCs w:val="22"/>
        </w:rPr>
        <w:t xml:space="preserve"> voor</w:t>
      </w:r>
      <w:r w:rsidRPr="00A023D0">
        <w:rPr>
          <w:rFonts w:asciiTheme="minorHAnsi" w:hAnsiTheme="minorHAnsi" w:cstheme="minorBidi"/>
          <w:i/>
          <w:iCs/>
          <w:color w:val="0070C0"/>
          <w:sz w:val="22"/>
          <w:szCs w:val="22"/>
        </w:rPr>
        <w:t xml:space="preserve"> toekomstige studenten en zo ja, waarom?</w:t>
      </w:r>
    </w:p>
    <w:p w14:paraId="3190C6F5" w14:textId="77777777" w:rsidR="00C15801" w:rsidRDefault="00C15801" w:rsidP="009C7F44">
      <w:pPr>
        <w:pStyle w:val="Default"/>
        <w:ind w:left="708"/>
        <w:rPr>
          <w:rFonts w:asciiTheme="minorHAnsi" w:eastAsiaTheme="minorEastAsia" w:hAnsiTheme="minorHAnsi" w:cstheme="minorBidi"/>
          <w:color w:val="auto"/>
          <w:sz w:val="22"/>
          <w:szCs w:val="22"/>
        </w:rPr>
      </w:pPr>
    </w:p>
    <w:p w14:paraId="62CE94B5" w14:textId="77777777" w:rsidR="0050759F" w:rsidRDefault="0050759F" w:rsidP="009C7F44">
      <w:pPr>
        <w:pStyle w:val="Default"/>
        <w:ind w:left="708"/>
        <w:rPr>
          <w:rFonts w:asciiTheme="minorHAnsi" w:eastAsiaTheme="minorEastAsia" w:hAnsiTheme="minorHAnsi" w:cstheme="minorBidi"/>
          <w:color w:val="auto"/>
          <w:sz w:val="22"/>
          <w:szCs w:val="22"/>
        </w:rPr>
      </w:pPr>
    </w:p>
    <w:p w14:paraId="4F3AD75B"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 Wat vond je goed aan je werkplek?</w:t>
      </w:r>
    </w:p>
    <w:p w14:paraId="1F648F6F"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De vrijheid en het vertrouwen dat ik kreeg om zelf dingen uit te zoeken en op te lossen. Ik had de kans om echt mee te denken met het bedrijf en voorstellen te doen die ook werden opgevolgd. De leerkansen waren zeer breed.</w:t>
      </w:r>
    </w:p>
    <w:p w14:paraId="6FDF52D6"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p>
    <w:p w14:paraId="6579E0D0" w14:textId="77777777" w:rsid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 Wat was moeilijk of vond je minder goed?</w:t>
      </w:r>
    </w:p>
    <w:p w14:paraId="4CC8CA69" w14:textId="78D89A3A" w:rsid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Het ontbreken van duidelijke structuur of documentatie maakte het soms lastig om snel te begrijpen hoe het bestaande netwerk of processen werkten. Dit vergde veel zelfstandigheid en improvisatie.</w:t>
      </w:r>
    </w:p>
    <w:p w14:paraId="4D52CAC6" w14:textId="77777777" w:rsidR="0050759F" w:rsidRPr="0050759F" w:rsidRDefault="0050759F" w:rsidP="0050759F">
      <w:pPr>
        <w:pStyle w:val="Default"/>
        <w:rPr>
          <w:rFonts w:asciiTheme="minorHAnsi" w:eastAsiaTheme="minorEastAsia" w:hAnsiTheme="minorHAnsi" w:cstheme="minorBidi"/>
          <w:color w:val="auto"/>
          <w:sz w:val="22"/>
          <w:szCs w:val="22"/>
        </w:rPr>
      </w:pPr>
    </w:p>
    <w:p w14:paraId="7C39F481"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 Zou je er later willen werken? Waarom wel/niet?</w:t>
      </w:r>
    </w:p>
    <w:p w14:paraId="1B5C5A77" w14:textId="77777777" w:rsid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Misschien. Het hangt af van hoe het bedrijf verder groeit en professionaliseert. Ik vond het een uitdagende en leerrijke werkplek, waar ik veel heb kunnen bijleren. Op lange termijn zou ik echter graag werken in een internationale context, bij voorkeur in een warmer land, om mijn professionele en persoonlijke horizon te verbreden</w:t>
      </w:r>
    </w:p>
    <w:p w14:paraId="1F2548F7"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p>
    <w:p w14:paraId="746CECEA" w14:textId="77777777" w:rsidR="0050759F" w:rsidRP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 Raad je je werkplek aan voor toekomstige studenten en zo ja, waarom?</w:t>
      </w:r>
    </w:p>
    <w:p w14:paraId="6C90B0D1" w14:textId="10D5B616" w:rsidR="0050759F" w:rsidRDefault="0050759F" w:rsidP="0050759F">
      <w:pPr>
        <w:pStyle w:val="Default"/>
        <w:ind w:left="708"/>
        <w:rPr>
          <w:rFonts w:asciiTheme="minorHAnsi" w:eastAsiaTheme="minorEastAsia" w:hAnsiTheme="minorHAnsi" w:cstheme="minorBidi"/>
          <w:color w:val="auto"/>
          <w:sz w:val="22"/>
          <w:szCs w:val="22"/>
        </w:rPr>
      </w:pPr>
      <w:r w:rsidRPr="0050759F">
        <w:rPr>
          <w:rFonts w:asciiTheme="minorHAnsi" w:eastAsiaTheme="minorEastAsia" w:hAnsiTheme="minorHAnsi" w:cstheme="minorBidi"/>
          <w:color w:val="auto"/>
          <w:sz w:val="22"/>
          <w:szCs w:val="22"/>
        </w:rPr>
        <w:t xml:space="preserve">Misschien, afhankelijk van de student. Het bedrijf is nog in volle groei, wat betekent dat je veel vrijheid en verantwoordelijkheid krijgt. Voor studenten die graag initiatief nemen, zelfstandig werken en niet bang zijn om nieuwe dingen te proberen, kan dit </w:t>
      </w:r>
      <w:r>
        <w:rPr>
          <w:rFonts w:asciiTheme="minorHAnsi" w:eastAsiaTheme="minorEastAsia" w:hAnsiTheme="minorHAnsi" w:cstheme="minorBidi"/>
          <w:color w:val="auto"/>
          <w:sz w:val="22"/>
          <w:szCs w:val="22"/>
        </w:rPr>
        <w:t xml:space="preserve">zeker </w:t>
      </w:r>
      <w:r w:rsidRPr="0050759F">
        <w:rPr>
          <w:rFonts w:asciiTheme="minorHAnsi" w:eastAsiaTheme="minorEastAsia" w:hAnsiTheme="minorHAnsi" w:cstheme="minorBidi"/>
          <w:color w:val="auto"/>
          <w:sz w:val="22"/>
          <w:szCs w:val="22"/>
        </w:rPr>
        <w:t>een</w:t>
      </w:r>
      <w:r>
        <w:rPr>
          <w:rFonts w:asciiTheme="minorHAnsi" w:eastAsiaTheme="minorEastAsia" w:hAnsiTheme="minorHAnsi" w:cstheme="minorBidi"/>
          <w:color w:val="auto"/>
          <w:sz w:val="22"/>
          <w:szCs w:val="22"/>
        </w:rPr>
        <w:t xml:space="preserve"> </w:t>
      </w:r>
      <w:r w:rsidRPr="0050759F">
        <w:rPr>
          <w:rFonts w:asciiTheme="minorHAnsi" w:eastAsiaTheme="minorEastAsia" w:hAnsiTheme="minorHAnsi" w:cstheme="minorBidi"/>
          <w:color w:val="auto"/>
          <w:sz w:val="22"/>
          <w:szCs w:val="22"/>
        </w:rPr>
        <w:t>leerrijke stage zijn.</w:t>
      </w:r>
    </w:p>
    <w:p w14:paraId="6CC80A68" w14:textId="77777777" w:rsidR="0050759F" w:rsidRDefault="0050759F" w:rsidP="009C7F44">
      <w:pPr>
        <w:pStyle w:val="Default"/>
        <w:ind w:left="708"/>
        <w:rPr>
          <w:rFonts w:asciiTheme="minorHAnsi" w:eastAsiaTheme="minorEastAsia" w:hAnsiTheme="minorHAnsi" w:cstheme="minorBidi"/>
          <w:color w:val="auto"/>
          <w:sz w:val="22"/>
          <w:szCs w:val="22"/>
        </w:rPr>
      </w:pPr>
    </w:p>
    <w:p w14:paraId="3F670444" w14:textId="77777777" w:rsidR="0050759F" w:rsidRDefault="0050759F" w:rsidP="009C7F44">
      <w:pPr>
        <w:pStyle w:val="Default"/>
        <w:ind w:left="708"/>
        <w:rPr>
          <w:rFonts w:asciiTheme="minorHAnsi" w:eastAsiaTheme="minorEastAsia" w:hAnsiTheme="minorHAnsi" w:cstheme="minorBidi"/>
          <w:color w:val="auto"/>
          <w:sz w:val="22"/>
          <w:szCs w:val="22"/>
        </w:rPr>
      </w:pPr>
    </w:p>
    <w:p w14:paraId="2DBEA418" w14:textId="77777777" w:rsidR="0050759F" w:rsidRDefault="0050759F" w:rsidP="009C7F44">
      <w:pPr>
        <w:pStyle w:val="Default"/>
        <w:ind w:left="708"/>
        <w:rPr>
          <w:rFonts w:asciiTheme="minorHAnsi" w:eastAsiaTheme="minorEastAsia" w:hAnsiTheme="minorHAnsi" w:cstheme="minorBidi"/>
          <w:color w:val="auto"/>
          <w:sz w:val="22"/>
          <w:szCs w:val="22"/>
        </w:rPr>
      </w:pPr>
    </w:p>
    <w:p w14:paraId="3CEE880B" w14:textId="77777777" w:rsidR="009C7F44" w:rsidRDefault="009C7F44" w:rsidP="009C7F44">
      <w:pPr>
        <w:pStyle w:val="Default"/>
        <w:ind w:left="708"/>
        <w:rPr>
          <w:rFonts w:eastAsia="Calibri"/>
          <w:color w:val="000000" w:themeColor="text2"/>
          <w:highlight w:val="yellow"/>
        </w:rPr>
      </w:pPr>
    </w:p>
    <w:p w14:paraId="3CA99D37" w14:textId="19293741" w:rsidR="00A023D0" w:rsidRPr="00A023D0" w:rsidRDefault="009A0E67" w:rsidP="00A023D0">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V</w:t>
      </w:r>
      <w:r w:rsidR="00036E73">
        <w:rPr>
          <w:rFonts w:asciiTheme="minorHAnsi" w:hAnsiTheme="minorHAnsi" w:cstheme="minorHAnsi"/>
          <w:b/>
          <w:bCs/>
          <w:sz w:val="22"/>
          <w:szCs w:val="22"/>
        </w:rPr>
        <w:t>ooruitblik</w:t>
      </w:r>
    </w:p>
    <w:p w14:paraId="64ABC4B1" w14:textId="055026A7" w:rsidR="00185B65" w:rsidRDefault="00185B65" w:rsidP="00BF0173">
      <w:pPr>
        <w:pStyle w:val="Default"/>
        <w:numPr>
          <w:ilvl w:val="0"/>
          <w:numId w:val="35"/>
        </w:numPr>
        <w:rPr>
          <w:i/>
          <w:iCs/>
          <w:color w:val="0070C0"/>
          <w:sz w:val="22"/>
          <w:szCs w:val="22"/>
        </w:rPr>
      </w:pPr>
      <w:r>
        <w:rPr>
          <w:i/>
          <w:iCs/>
          <w:color w:val="0070C0"/>
          <w:sz w:val="22"/>
          <w:szCs w:val="22"/>
        </w:rPr>
        <w:t>In welk soort bedrijf wil je werken en welke functie zou je willen later?  Motiveer.</w:t>
      </w:r>
    </w:p>
    <w:p w14:paraId="4242E6CD" w14:textId="5EDD7748" w:rsidR="00C15801" w:rsidRDefault="00A023D0" w:rsidP="00BF0173">
      <w:pPr>
        <w:pStyle w:val="Default"/>
        <w:numPr>
          <w:ilvl w:val="0"/>
          <w:numId w:val="35"/>
        </w:numPr>
        <w:rPr>
          <w:i/>
          <w:iCs/>
          <w:color w:val="0070C0"/>
          <w:sz w:val="22"/>
          <w:szCs w:val="22"/>
        </w:rPr>
      </w:pPr>
      <w:r>
        <w:rPr>
          <w:i/>
          <w:iCs/>
          <w:color w:val="0070C0"/>
          <w:sz w:val="22"/>
          <w:szCs w:val="22"/>
        </w:rPr>
        <w:t>Waar wil je binnen 5 jaar staan op professioneel vlak?</w:t>
      </w:r>
      <w:r w:rsidR="00185B65">
        <w:rPr>
          <w:i/>
          <w:iCs/>
          <w:color w:val="0070C0"/>
          <w:sz w:val="22"/>
          <w:szCs w:val="22"/>
        </w:rPr>
        <w:t xml:space="preserve">  Motiveer.</w:t>
      </w:r>
    </w:p>
    <w:p w14:paraId="42CF57BD" w14:textId="00E1E543" w:rsidR="00A023D0" w:rsidRDefault="00A023D0" w:rsidP="00BF0173">
      <w:pPr>
        <w:pStyle w:val="Default"/>
        <w:numPr>
          <w:ilvl w:val="0"/>
          <w:numId w:val="35"/>
        </w:numPr>
        <w:rPr>
          <w:rFonts w:asciiTheme="minorHAnsi" w:hAnsiTheme="minorHAnsi" w:cstheme="minorBidi"/>
          <w:color w:val="0070C0"/>
          <w:sz w:val="22"/>
          <w:szCs w:val="22"/>
        </w:rPr>
      </w:pPr>
      <w:r>
        <w:rPr>
          <w:i/>
          <w:iCs/>
          <w:color w:val="0070C0"/>
          <w:sz w:val="22"/>
          <w:szCs w:val="22"/>
        </w:rPr>
        <w:t>Wat moet je daarvoor nog leren?</w:t>
      </w:r>
    </w:p>
    <w:p w14:paraId="0E3E160A" w14:textId="77777777" w:rsidR="00A023D0" w:rsidRDefault="00A023D0" w:rsidP="00C15801">
      <w:pPr>
        <w:pStyle w:val="Default"/>
        <w:ind w:left="708"/>
        <w:rPr>
          <w:rFonts w:asciiTheme="minorHAnsi" w:eastAsiaTheme="minorEastAsia" w:hAnsiTheme="minorHAnsi" w:cstheme="minorBidi"/>
          <w:color w:val="auto"/>
          <w:sz w:val="22"/>
          <w:szCs w:val="22"/>
        </w:rPr>
      </w:pPr>
    </w:p>
    <w:p w14:paraId="3208AD64" w14:textId="77777777" w:rsidR="0050759F"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In welk soort bedrijf wil je werken en welke functie zou je willen later? Motiveer.</w:t>
      </w:r>
    </w:p>
    <w:p w14:paraId="11F09971" w14:textId="77777777" w:rsidR="0050759F"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 xml:space="preserve">Op termijn zou ik graag werken in een internationaal bedrijf waar ik mijn IT-vaardigheden verder kan ontwikkelen. Mijn interesse gaat vooral uit naar </w:t>
      </w:r>
      <w:proofErr w:type="spellStart"/>
      <w:r w:rsidRPr="0050759F">
        <w:rPr>
          <w:rFonts w:asciiTheme="minorHAnsi" w:hAnsiTheme="minorHAnsi" w:cstheme="minorBidi"/>
          <w:color w:val="000000" w:themeColor="text1"/>
          <w:sz w:val="22"/>
          <w:szCs w:val="22"/>
        </w:rPr>
        <w:t>cloudtechnologieën</w:t>
      </w:r>
      <w:proofErr w:type="spellEnd"/>
      <w:r w:rsidRPr="0050759F">
        <w:rPr>
          <w:rFonts w:asciiTheme="minorHAnsi" w:hAnsiTheme="minorHAnsi" w:cstheme="minorBidi"/>
          <w:color w:val="000000" w:themeColor="text1"/>
          <w:sz w:val="22"/>
          <w:szCs w:val="22"/>
        </w:rPr>
        <w:t xml:space="preserve">, omdat die een centrale rol spelen in de moderne IT-infrastructuur. Ik wil me verdiepen in het beheren en optimaliseren van </w:t>
      </w:r>
      <w:proofErr w:type="spellStart"/>
      <w:r w:rsidRPr="0050759F">
        <w:rPr>
          <w:rFonts w:asciiTheme="minorHAnsi" w:hAnsiTheme="minorHAnsi" w:cstheme="minorBidi"/>
          <w:color w:val="000000" w:themeColor="text1"/>
          <w:sz w:val="22"/>
          <w:szCs w:val="22"/>
        </w:rPr>
        <w:t>cloudomgevingen</w:t>
      </w:r>
      <w:proofErr w:type="spellEnd"/>
      <w:r w:rsidRPr="0050759F">
        <w:rPr>
          <w:rFonts w:asciiTheme="minorHAnsi" w:hAnsiTheme="minorHAnsi" w:cstheme="minorBidi"/>
          <w:color w:val="000000" w:themeColor="text1"/>
          <w:sz w:val="22"/>
          <w:szCs w:val="22"/>
        </w:rPr>
        <w:t xml:space="preserve"> en bijdragen aan digitale transformatieprojecten.</w:t>
      </w:r>
    </w:p>
    <w:p w14:paraId="563B3BCC" w14:textId="77777777" w:rsidR="0050759F" w:rsidRPr="0050759F" w:rsidRDefault="0050759F" w:rsidP="0050759F">
      <w:pPr>
        <w:pStyle w:val="Default"/>
        <w:ind w:left="705"/>
        <w:rPr>
          <w:rFonts w:asciiTheme="minorHAnsi" w:hAnsiTheme="minorHAnsi" w:cstheme="minorBidi"/>
          <w:color w:val="000000" w:themeColor="text1"/>
          <w:sz w:val="22"/>
          <w:szCs w:val="22"/>
        </w:rPr>
      </w:pPr>
    </w:p>
    <w:p w14:paraId="3971E058" w14:textId="77777777" w:rsidR="0050759F"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Waar wil je binnen 5 jaar staan op professioneel vlak? Motiveer.</w:t>
      </w:r>
    </w:p>
    <w:p w14:paraId="60B864A3" w14:textId="77777777" w:rsidR="0050759F"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 xml:space="preserve">Binnen vijf jaar zie ik mezelf als een ervaren </w:t>
      </w:r>
      <w:proofErr w:type="spellStart"/>
      <w:r w:rsidRPr="0050759F">
        <w:rPr>
          <w:rFonts w:asciiTheme="minorHAnsi" w:hAnsiTheme="minorHAnsi" w:cstheme="minorBidi"/>
          <w:color w:val="000000" w:themeColor="text1"/>
          <w:sz w:val="22"/>
          <w:szCs w:val="22"/>
        </w:rPr>
        <w:t>cloud</w:t>
      </w:r>
      <w:proofErr w:type="spellEnd"/>
      <w:r w:rsidRPr="0050759F">
        <w:rPr>
          <w:rFonts w:asciiTheme="minorHAnsi" w:hAnsiTheme="minorHAnsi" w:cstheme="minorBidi"/>
          <w:color w:val="000000" w:themeColor="text1"/>
          <w:sz w:val="22"/>
          <w:szCs w:val="22"/>
        </w:rPr>
        <w:t xml:space="preserve"> engineer of system administrator binnen een internationale organisatie. Ik wil dan verantwoordelijk zijn voor het opzetten, beheren en beveiligen van </w:t>
      </w:r>
      <w:proofErr w:type="spellStart"/>
      <w:r w:rsidRPr="0050759F">
        <w:rPr>
          <w:rFonts w:asciiTheme="minorHAnsi" w:hAnsiTheme="minorHAnsi" w:cstheme="minorBidi"/>
          <w:color w:val="000000" w:themeColor="text1"/>
          <w:sz w:val="22"/>
          <w:szCs w:val="22"/>
        </w:rPr>
        <w:t>cloudomgevingen</w:t>
      </w:r>
      <w:proofErr w:type="spellEnd"/>
      <w:r w:rsidRPr="0050759F">
        <w:rPr>
          <w:rFonts w:asciiTheme="minorHAnsi" w:hAnsiTheme="minorHAnsi" w:cstheme="minorBidi"/>
          <w:color w:val="000000" w:themeColor="text1"/>
          <w:sz w:val="22"/>
          <w:szCs w:val="22"/>
        </w:rPr>
        <w:t xml:space="preserve"> en actief meewerken aan automatisatieprojecten en netwerkoplossingen. Idealiter werk ik in een werkomgeving waar ik mijn kennis kan blijven uitbreiden, eventueel ook in het buitenland of in een warmere regio.</w:t>
      </w:r>
    </w:p>
    <w:p w14:paraId="1CF9A4CC" w14:textId="77777777" w:rsidR="0050759F" w:rsidRPr="0050759F" w:rsidRDefault="0050759F" w:rsidP="0050759F">
      <w:pPr>
        <w:pStyle w:val="Default"/>
        <w:ind w:left="705"/>
        <w:rPr>
          <w:rFonts w:asciiTheme="minorHAnsi" w:hAnsiTheme="minorHAnsi" w:cstheme="minorBidi"/>
          <w:color w:val="000000" w:themeColor="text1"/>
          <w:sz w:val="22"/>
          <w:szCs w:val="22"/>
        </w:rPr>
      </w:pPr>
    </w:p>
    <w:p w14:paraId="3033E8F2" w14:textId="77777777" w:rsidR="0050759F"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Wat moet je daarvoor nog leren?</w:t>
      </w:r>
    </w:p>
    <w:p w14:paraId="3E9FC839" w14:textId="527C66A7" w:rsidR="00C15801" w:rsidRPr="0050759F" w:rsidRDefault="0050759F" w:rsidP="0050759F">
      <w:pPr>
        <w:pStyle w:val="Default"/>
        <w:ind w:left="705"/>
        <w:rPr>
          <w:rFonts w:asciiTheme="minorHAnsi" w:hAnsiTheme="minorHAnsi" w:cstheme="minorBidi"/>
          <w:color w:val="000000" w:themeColor="text1"/>
          <w:sz w:val="22"/>
          <w:szCs w:val="22"/>
        </w:rPr>
      </w:pPr>
      <w:r w:rsidRPr="0050759F">
        <w:rPr>
          <w:rFonts w:asciiTheme="minorHAnsi" w:hAnsiTheme="minorHAnsi" w:cstheme="minorBidi"/>
          <w:color w:val="000000" w:themeColor="text1"/>
          <w:sz w:val="22"/>
          <w:szCs w:val="22"/>
        </w:rPr>
        <w:t xml:space="preserve">Om dit te bereiken, wil ik me verder verdiepen in </w:t>
      </w:r>
      <w:proofErr w:type="spellStart"/>
      <w:r w:rsidRPr="0050759F">
        <w:rPr>
          <w:rFonts w:asciiTheme="minorHAnsi" w:hAnsiTheme="minorHAnsi" w:cstheme="minorBidi"/>
          <w:color w:val="000000" w:themeColor="text1"/>
          <w:sz w:val="22"/>
          <w:szCs w:val="22"/>
        </w:rPr>
        <w:t>cloudplatforms</w:t>
      </w:r>
      <w:proofErr w:type="spellEnd"/>
      <w:r w:rsidRPr="0050759F">
        <w:rPr>
          <w:rFonts w:asciiTheme="minorHAnsi" w:hAnsiTheme="minorHAnsi" w:cstheme="minorBidi"/>
          <w:color w:val="000000" w:themeColor="text1"/>
          <w:sz w:val="22"/>
          <w:szCs w:val="22"/>
        </w:rPr>
        <w:t xml:space="preserve"> zoals Microsoft </w:t>
      </w:r>
      <w:proofErr w:type="spellStart"/>
      <w:r w:rsidRPr="0050759F">
        <w:rPr>
          <w:rFonts w:asciiTheme="minorHAnsi" w:hAnsiTheme="minorHAnsi" w:cstheme="minorBidi"/>
          <w:color w:val="000000" w:themeColor="text1"/>
          <w:sz w:val="22"/>
          <w:szCs w:val="22"/>
        </w:rPr>
        <w:t>Azure</w:t>
      </w:r>
      <w:proofErr w:type="spellEnd"/>
      <w:r w:rsidRPr="0050759F">
        <w:rPr>
          <w:rFonts w:asciiTheme="minorHAnsi" w:hAnsiTheme="minorHAnsi" w:cstheme="minorBidi"/>
          <w:color w:val="000000" w:themeColor="text1"/>
          <w:sz w:val="22"/>
          <w:szCs w:val="22"/>
        </w:rPr>
        <w:t xml:space="preserve"> en AWS, inclusief certificeringen zoals AZ-104 of AZ-305. Daarnaast wil ik mijn kennis van security, netwerkarchitectuur en automatiseringstools (zoals </w:t>
      </w:r>
      <w:proofErr w:type="spellStart"/>
      <w:r w:rsidRPr="0050759F">
        <w:rPr>
          <w:rFonts w:asciiTheme="minorHAnsi" w:hAnsiTheme="minorHAnsi" w:cstheme="minorBidi"/>
          <w:color w:val="000000" w:themeColor="text1"/>
          <w:sz w:val="22"/>
          <w:szCs w:val="22"/>
        </w:rPr>
        <w:t>Terraform</w:t>
      </w:r>
      <w:proofErr w:type="spellEnd"/>
      <w:r w:rsidRPr="0050759F">
        <w:rPr>
          <w:rFonts w:asciiTheme="minorHAnsi" w:hAnsiTheme="minorHAnsi" w:cstheme="minorBidi"/>
          <w:color w:val="000000" w:themeColor="text1"/>
          <w:sz w:val="22"/>
          <w:szCs w:val="22"/>
        </w:rPr>
        <w:t xml:space="preserve"> of </w:t>
      </w:r>
      <w:proofErr w:type="spellStart"/>
      <w:r w:rsidRPr="0050759F">
        <w:rPr>
          <w:rFonts w:asciiTheme="minorHAnsi" w:hAnsiTheme="minorHAnsi" w:cstheme="minorBidi"/>
          <w:color w:val="000000" w:themeColor="text1"/>
          <w:sz w:val="22"/>
          <w:szCs w:val="22"/>
        </w:rPr>
        <w:t>Ansible</w:t>
      </w:r>
      <w:proofErr w:type="spellEnd"/>
      <w:r w:rsidRPr="0050759F">
        <w:rPr>
          <w:rFonts w:asciiTheme="minorHAnsi" w:hAnsiTheme="minorHAnsi" w:cstheme="minorBidi"/>
          <w:color w:val="000000" w:themeColor="text1"/>
          <w:sz w:val="22"/>
          <w:szCs w:val="22"/>
        </w:rPr>
        <w:t>) verder uitbreiden. Ook communicatie in een internationale context en het verbeteren van mijn Engels zijn belangrijk voor mijn toekomstplannen.</w:t>
      </w:r>
    </w:p>
    <w:sectPr w:rsidR="00C15801" w:rsidRPr="0050759F" w:rsidSect="000770FA">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63637" w14:textId="77777777" w:rsidR="00802453" w:rsidRDefault="00802453" w:rsidP="00945EEC">
      <w:pPr>
        <w:spacing w:after="0" w:line="240" w:lineRule="auto"/>
      </w:pPr>
      <w:r>
        <w:separator/>
      </w:r>
    </w:p>
  </w:endnote>
  <w:endnote w:type="continuationSeparator" w:id="0">
    <w:p w14:paraId="7EEAC56A" w14:textId="77777777" w:rsidR="00802453" w:rsidRDefault="00802453" w:rsidP="00945EEC">
      <w:pPr>
        <w:spacing w:after="0" w:line="240" w:lineRule="auto"/>
      </w:pPr>
      <w:r>
        <w:continuationSeparator/>
      </w:r>
    </w:p>
  </w:endnote>
  <w:endnote w:type="continuationNotice" w:id="1">
    <w:p w14:paraId="30573D21" w14:textId="77777777" w:rsidR="00802453" w:rsidRDefault="00802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6A469EFF"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324E968C" w:rsidR="00761AA2" w:rsidRDefault="008103C1">
    <w:pPr>
      <w:pStyle w:val="Voettekst"/>
    </w:pPr>
    <w:r>
      <w:rPr>
        <w:noProof/>
      </w:rPr>
      <mc:AlternateContent>
        <mc:Choice Requires="wps">
          <w:drawing>
            <wp:anchor distT="0" distB="0" distL="114300" distR="114300" simplePos="0" relativeHeight="251658242" behindDoc="0" locked="0" layoutInCell="1" allowOverlap="1" wp14:anchorId="4F6A51BD" wp14:editId="0BF240A5">
              <wp:simplePos x="0" y="0"/>
              <wp:positionH relativeFrom="margin">
                <wp:align>left</wp:align>
              </wp:positionH>
              <wp:positionV relativeFrom="paragraph">
                <wp:posOffset>-193488</wp:posOffset>
              </wp:positionV>
              <wp:extent cx="6067313" cy="0"/>
              <wp:effectExtent l="0" t="0" r="0" b="0"/>
              <wp:wrapNone/>
              <wp:docPr id="4" name="Rechte verbindingslijn 4"/>
              <wp:cNvGraphicFramePr/>
              <a:graphic xmlns:a="http://schemas.openxmlformats.org/drawingml/2006/main">
                <a:graphicData uri="http://schemas.microsoft.com/office/word/2010/wordprocessingShape">
                  <wps:wsp>
                    <wps:cNvCnPr/>
                    <wps:spPr>
                      <a:xfrm flipH="1">
                        <a:off x="0" y="0"/>
                        <a:ext cx="6067313" cy="0"/>
                      </a:xfrm>
                      <a:prstGeom prst="line">
                        <a:avLst/>
                      </a:prstGeom>
                      <a:noFill/>
                      <a:ln w="9525" cap="flat" cmpd="sng" algn="ctr">
                        <a:solidFill>
                          <a:srgbClr val="7F7F7F">
                            <a:shade val="95000"/>
                            <a:satMod val="105000"/>
                          </a:srgbClr>
                        </a:solidFill>
                        <a:prstDash val="solid"/>
                      </a:ln>
                      <a:effectLst/>
                    </wps:spPr>
                    <wps:bodyPr/>
                  </wps:wsp>
                </a:graphicData>
              </a:graphic>
            </wp:anchor>
          </w:drawing>
        </mc:Choice>
        <mc:Fallback>
          <w:pict>
            <v:line w14:anchorId="66E61521" id="Rechte verbindingslijn 4" o:spid="_x0000_s1026" style="position:absolute;flip:x;z-index:251658242;visibility:visible;mso-wrap-style:square;mso-wrap-distance-left:9pt;mso-wrap-distance-top:0;mso-wrap-distance-right:9pt;mso-wrap-distance-bottom:0;mso-position-horizontal:left;mso-position-horizontal-relative:margin;mso-position-vertical:absolute;mso-position-vertical-relative:text" from="0,-15.25pt" to="477.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" strokecolor="#7c7c7c">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0770FA" w:rsidRPr="00862F81" w14:paraId="080AD564" w14:textId="77777777" w:rsidTr="000623B8">
      <w:tc>
        <w:tcPr>
          <w:tcW w:w="4606" w:type="dxa"/>
        </w:tcPr>
        <w:p w14:paraId="18407444" w14:textId="70254C31"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40758114" w:rsidR="00B405D4" w:rsidRDefault="000770FA">
    <w:pPr>
      <w:pStyle w:val="Voettekst"/>
    </w:pPr>
    <w:r>
      <w:rPr>
        <w:noProof/>
      </w:rPr>
      <mc:AlternateContent>
        <mc:Choice Requires="wps">
          <w:drawing>
            <wp:anchor distT="0" distB="0" distL="114300" distR="114300" simplePos="0" relativeHeight="251658241" behindDoc="0" locked="0" layoutInCell="1" allowOverlap="1" wp14:anchorId="76E5BCEC" wp14:editId="27534474">
              <wp:simplePos x="0" y="0"/>
              <wp:positionH relativeFrom="column">
                <wp:posOffset>-125244</wp:posOffset>
              </wp:positionH>
              <wp:positionV relativeFrom="paragraph">
                <wp:posOffset>-206973</wp:posOffset>
              </wp:positionV>
              <wp:extent cx="6067313" cy="0"/>
              <wp:effectExtent l="0" t="0" r="0" b="0"/>
              <wp:wrapNone/>
              <wp:docPr id="1" name="Rechte verbindingslijn 1"/>
              <wp:cNvGraphicFramePr/>
              <a:graphic xmlns:a="http://schemas.openxmlformats.org/drawingml/2006/main">
                <a:graphicData uri="http://schemas.microsoft.com/office/word/2010/wordprocessingShape">
                  <wps:wsp>
                    <wps:cNvCnPr/>
                    <wps:spPr>
                      <a:xfrm flipH="1">
                        <a:off x="0" y="0"/>
                        <a:ext cx="60673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1477C" id="Rechte verbindingslijn 1"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9.85pt,-16.3pt" to="467.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" strokecolor="#787878 [3044]"/>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A45E0" w14:textId="77777777" w:rsidR="00802453" w:rsidRDefault="00802453" w:rsidP="00945EEC">
      <w:pPr>
        <w:spacing w:after="0" w:line="240" w:lineRule="auto"/>
      </w:pPr>
      <w:r>
        <w:separator/>
      </w:r>
    </w:p>
  </w:footnote>
  <w:footnote w:type="continuationSeparator" w:id="0">
    <w:p w14:paraId="3ED1D61C" w14:textId="77777777" w:rsidR="00802453" w:rsidRDefault="00802453" w:rsidP="00945EEC">
      <w:pPr>
        <w:spacing w:after="0" w:line="240" w:lineRule="auto"/>
      </w:pPr>
      <w:r>
        <w:continuationSeparator/>
      </w:r>
    </w:p>
  </w:footnote>
  <w:footnote w:type="continuationNotice" w:id="1">
    <w:p w14:paraId="5D250506" w14:textId="77777777" w:rsidR="00802453" w:rsidRDefault="008024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2ABB35D" w14:paraId="0E4C5FC0" w14:textId="77777777" w:rsidTr="12ABB35D">
      <w:tc>
        <w:tcPr>
          <w:tcW w:w="3020" w:type="dxa"/>
        </w:tcPr>
        <w:p w14:paraId="7D1A5CC3" w14:textId="4070D866" w:rsidR="12ABB35D" w:rsidRDefault="12ABB35D" w:rsidP="12ABB35D">
          <w:pPr>
            <w:pStyle w:val="Koptekst"/>
            <w:ind w:left="-115"/>
          </w:pPr>
        </w:p>
      </w:tc>
      <w:tc>
        <w:tcPr>
          <w:tcW w:w="3020" w:type="dxa"/>
        </w:tcPr>
        <w:p w14:paraId="7FF21961" w14:textId="14292ECA" w:rsidR="12ABB35D" w:rsidRDefault="12ABB35D" w:rsidP="12ABB35D">
          <w:pPr>
            <w:pStyle w:val="Koptekst"/>
            <w:jc w:val="center"/>
          </w:pPr>
        </w:p>
      </w:tc>
      <w:tc>
        <w:tcPr>
          <w:tcW w:w="3020" w:type="dxa"/>
        </w:tcPr>
        <w:p w14:paraId="6B4636CC" w14:textId="611F2927" w:rsidR="12ABB35D" w:rsidRDefault="12ABB35D" w:rsidP="12ABB35D">
          <w:pPr>
            <w:pStyle w:val="Koptekst"/>
            <w:ind w:right="-115"/>
            <w:jc w:val="right"/>
          </w:pPr>
        </w:p>
      </w:tc>
    </w:tr>
  </w:tbl>
  <w:p w14:paraId="029F9EC5" w14:textId="1C915240" w:rsidR="12ABB35D" w:rsidRDefault="12ABB35D" w:rsidP="12ABB35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B360" w14:textId="1537C51C"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58240"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2"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71F2B60D" w:rsidRPr="00744B47">
      <w:rPr>
        <w:sz w:val="16"/>
        <w:szCs w:val="16"/>
      </w:rPr>
      <w:t>Graduaat</w:t>
    </w:r>
    <w:r w:rsidR="000B7CEB">
      <w:rPr>
        <w:sz w:val="16"/>
        <w:szCs w:val="16"/>
      </w:rPr>
      <w:t>sopleidingen</w:t>
    </w: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096"/>
    <w:multiLevelType w:val="hybridMultilevel"/>
    <w:tmpl w:val="391C73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4C2368A"/>
    <w:multiLevelType w:val="hybridMultilevel"/>
    <w:tmpl w:val="1A5EDCE2"/>
    <w:lvl w:ilvl="0" w:tplc="5B9623AA">
      <w:start w:val="1"/>
      <w:numFmt w:val="bullet"/>
      <w:lvlText w:val=""/>
      <w:lvlJc w:val="left"/>
      <w:pPr>
        <w:ind w:left="1068" w:hanging="360"/>
      </w:pPr>
      <w:rPr>
        <w:rFonts w:ascii="Symbol" w:hAnsi="Symbol" w:hint="default"/>
      </w:rPr>
    </w:lvl>
    <w:lvl w:ilvl="1" w:tplc="AB80C090">
      <w:start w:val="1"/>
      <w:numFmt w:val="bullet"/>
      <w:lvlText w:val="o"/>
      <w:lvlJc w:val="left"/>
      <w:pPr>
        <w:ind w:left="1788" w:hanging="360"/>
      </w:pPr>
      <w:rPr>
        <w:rFonts w:ascii="Courier New" w:hAnsi="Courier New" w:hint="default"/>
      </w:rPr>
    </w:lvl>
    <w:lvl w:ilvl="2" w:tplc="EBF6D098">
      <w:start w:val="1"/>
      <w:numFmt w:val="bullet"/>
      <w:lvlText w:val=""/>
      <w:lvlJc w:val="left"/>
      <w:pPr>
        <w:ind w:left="2508" w:hanging="360"/>
      </w:pPr>
      <w:rPr>
        <w:rFonts w:ascii="Wingdings" w:hAnsi="Wingdings" w:hint="default"/>
      </w:rPr>
    </w:lvl>
    <w:lvl w:ilvl="3" w:tplc="E1285FC4">
      <w:start w:val="1"/>
      <w:numFmt w:val="bullet"/>
      <w:lvlText w:val=""/>
      <w:lvlJc w:val="left"/>
      <w:pPr>
        <w:ind w:left="3228" w:hanging="360"/>
      </w:pPr>
      <w:rPr>
        <w:rFonts w:ascii="Symbol" w:hAnsi="Symbol" w:hint="default"/>
      </w:rPr>
    </w:lvl>
    <w:lvl w:ilvl="4" w:tplc="3D1848BE">
      <w:start w:val="1"/>
      <w:numFmt w:val="bullet"/>
      <w:lvlText w:val="o"/>
      <w:lvlJc w:val="left"/>
      <w:pPr>
        <w:ind w:left="3948" w:hanging="360"/>
      </w:pPr>
      <w:rPr>
        <w:rFonts w:ascii="Courier New" w:hAnsi="Courier New" w:hint="default"/>
      </w:rPr>
    </w:lvl>
    <w:lvl w:ilvl="5" w:tplc="03A8BD60">
      <w:start w:val="1"/>
      <w:numFmt w:val="bullet"/>
      <w:lvlText w:val=""/>
      <w:lvlJc w:val="left"/>
      <w:pPr>
        <w:ind w:left="4668" w:hanging="360"/>
      </w:pPr>
      <w:rPr>
        <w:rFonts w:ascii="Wingdings" w:hAnsi="Wingdings" w:hint="default"/>
      </w:rPr>
    </w:lvl>
    <w:lvl w:ilvl="6" w:tplc="9C42049E">
      <w:start w:val="1"/>
      <w:numFmt w:val="bullet"/>
      <w:lvlText w:val=""/>
      <w:lvlJc w:val="left"/>
      <w:pPr>
        <w:ind w:left="5388" w:hanging="360"/>
      </w:pPr>
      <w:rPr>
        <w:rFonts w:ascii="Symbol" w:hAnsi="Symbol" w:hint="default"/>
      </w:rPr>
    </w:lvl>
    <w:lvl w:ilvl="7" w:tplc="8CBC90B2">
      <w:start w:val="1"/>
      <w:numFmt w:val="bullet"/>
      <w:lvlText w:val="o"/>
      <w:lvlJc w:val="left"/>
      <w:pPr>
        <w:ind w:left="6108" w:hanging="360"/>
      </w:pPr>
      <w:rPr>
        <w:rFonts w:ascii="Courier New" w:hAnsi="Courier New" w:hint="default"/>
      </w:rPr>
    </w:lvl>
    <w:lvl w:ilvl="8" w:tplc="68CE1E54">
      <w:start w:val="1"/>
      <w:numFmt w:val="bullet"/>
      <w:lvlText w:val=""/>
      <w:lvlJc w:val="left"/>
      <w:pPr>
        <w:ind w:left="6828" w:hanging="360"/>
      </w:pPr>
      <w:rPr>
        <w:rFonts w:ascii="Wingdings" w:hAnsi="Wingdings" w:hint="default"/>
      </w:rPr>
    </w:lvl>
  </w:abstractNum>
  <w:abstractNum w:abstractNumId="2" w15:restartNumberingAfterBreak="0">
    <w:nsid w:val="057B7AC0"/>
    <w:multiLevelType w:val="hybridMultilevel"/>
    <w:tmpl w:val="06402DA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05C50ECF"/>
    <w:multiLevelType w:val="hybridMultilevel"/>
    <w:tmpl w:val="8BD88A12"/>
    <w:lvl w:ilvl="0" w:tplc="4E103ABA">
      <w:start w:val="1"/>
      <w:numFmt w:val="bullet"/>
      <w:lvlText w:val=""/>
      <w:lvlJc w:val="left"/>
      <w:pPr>
        <w:ind w:left="720" w:hanging="360"/>
      </w:pPr>
      <w:rPr>
        <w:rFonts w:ascii="Symbol" w:hAnsi="Symbol" w:hint="default"/>
      </w:rPr>
    </w:lvl>
    <w:lvl w:ilvl="1" w:tplc="752CA2F0">
      <w:start w:val="1"/>
      <w:numFmt w:val="bullet"/>
      <w:lvlText w:val="-"/>
      <w:lvlJc w:val="left"/>
      <w:pPr>
        <w:ind w:left="1440" w:hanging="360"/>
      </w:pPr>
      <w:rPr>
        <w:rFonts w:ascii="Calibri" w:hAnsi="Calibri" w:hint="default"/>
      </w:rPr>
    </w:lvl>
    <w:lvl w:ilvl="2" w:tplc="52504F0C">
      <w:start w:val="1"/>
      <w:numFmt w:val="bullet"/>
      <w:lvlText w:val=""/>
      <w:lvlJc w:val="left"/>
      <w:pPr>
        <w:ind w:left="2160" w:hanging="360"/>
      </w:pPr>
      <w:rPr>
        <w:rFonts w:ascii="Wingdings" w:hAnsi="Wingdings" w:hint="default"/>
      </w:rPr>
    </w:lvl>
    <w:lvl w:ilvl="3" w:tplc="FB7A3DB6">
      <w:start w:val="1"/>
      <w:numFmt w:val="bullet"/>
      <w:lvlText w:val=""/>
      <w:lvlJc w:val="left"/>
      <w:pPr>
        <w:ind w:left="2880" w:hanging="360"/>
      </w:pPr>
      <w:rPr>
        <w:rFonts w:ascii="Symbol" w:hAnsi="Symbol" w:hint="default"/>
      </w:rPr>
    </w:lvl>
    <w:lvl w:ilvl="4" w:tplc="D4EE2840">
      <w:start w:val="1"/>
      <w:numFmt w:val="bullet"/>
      <w:lvlText w:val="o"/>
      <w:lvlJc w:val="left"/>
      <w:pPr>
        <w:ind w:left="3600" w:hanging="360"/>
      </w:pPr>
      <w:rPr>
        <w:rFonts w:ascii="Courier New" w:hAnsi="Courier New" w:hint="default"/>
      </w:rPr>
    </w:lvl>
    <w:lvl w:ilvl="5" w:tplc="8A08ED26">
      <w:start w:val="1"/>
      <w:numFmt w:val="bullet"/>
      <w:lvlText w:val=""/>
      <w:lvlJc w:val="left"/>
      <w:pPr>
        <w:ind w:left="4320" w:hanging="360"/>
      </w:pPr>
      <w:rPr>
        <w:rFonts w:ascii="Wingdings" w:hAnsi="Wingdings" w:hint="default"/>
      </w:rPr>
    </w:lvl>
    <w:lvl w:ilvl="6" w:tplc="4F0E2A98">
      <w:start w:val="1"/>
      <w:numFmt w:val="bullet"/>
      <w:lvlText w:val=""/>
      <w:lvlJc w:val="left"/>
      <w:pPr>
        <w:ind w:left="5040" w:hanging="360"/>
      </w:pPr>
      <w:rPr>
        <w:rFonts w:ascii="Symbol" w:hAnsi="Symbol" w:hint="default"/>
      </w:rPr>
    </w:lvl>
    <w:lvl w:ilvl="7" w:tplc="581A36A6">
      <w:start w:val="1"/>
      <w:numFmt w:val="bullet"/>
      <w:lvlText w:val="o"/>
      <w:lvlJc w:val="left"/>
      <w:pPr>
        <w:ind w:left="5760" w:hanging="360"/>
      </w:pPr>
      <w:rPr>
        <w:rFonts w:ascii="Courier New" w:hAnsi="Courier New" w:hint="default"/>
      </w:rPr>
    </w:lvl>
    <w:lvl w:ilvl="8" w:tplc="F4EC98D8">
      <w:start w:val="1"/>
      <w:numFmt w:val="bullet"/>
      <w:lvlText w:val=""/>
      <w:lvlJc w:val="left"/>
      <w:pPr>
        <w:ind w:left="6480" w:hanging="360"/>
      </w:pPr>
      <w:rPr>
        <w:rFonts w:ascii="Wingdings" w:hAnsi="Wingdings" w:hint="default"/>
      </w:rPr>
    </w:lvl>
  </w:abstractNum>
  <w:abstractNum w:abstractNumId="4" w15:restartNumberingAfterBreak="0">
    <w:nsid w:val="0B160F65"/>
    <w:multiLevelType w:val="hybridMultilevel"/>
    <w:tmpl w:val="1A048A8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5" w15:restartNumberingAfterBreak="0">
    <w:nsid w:val="12B424B7"/>
    <w:multiLevelType w:val="hybridMultilevel"/>
    <w:tmpl w:val="DE98E9A0"/>
    <w:lvl w:ilvl="0" w:tplc="04090019">
      <w:start w:val="1"/>
      <w:numFmt w:val="lowerLetter"/>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6" w15:restartNumberingAfterBreak="0">
    <w:nsid w:val="14E679C9"/>
    <w:multiLevelType w:val="hybridMultilevel"/>
    <w:tmpl w:val="F0487DDA"/>
    <w:lvl w:ilvl="0" w:tplc="98E4D332">
      <w:start w:val="1"/>
      <w:numFmt w:val="bullet"/>
      <w:lvlText w:val=""/>
      <w:lvlJc w:val="left"/>
      <w:pPr>
        <w:ind w:left="720" w:hanging="360"/>
      </w:pPr>
      <w:rPr>
        <w:rFonts w:ascii="Symbol" w:hAnsi="Symbol" w:hint="default"/>
      </w:rPr>
    </w:lvl>
    <w:lvl w:ilvl="1" w:tplc="E48452B8">
      <w:start w:val="1"/>
      <w:numFmt w:val="bullet"/>
      <w:lvlText w:val="-"/>
      <w:lvlJc w:val="left"/>
      <w:pPr>
        <w:ind w:left="1440" w:hanging="360"/>
      </w:pPr>
      <w:rPr>
        <w:rFonts w:ascii="Calibri" w:hAnsi="Calibri" w:hint="default"/>
      </w:rPr>
    </w:lvl>
    <w:lvl w:ilvl="2" w:tplc="EDAC8AF4">
      <w:start w:val="1"/>
      <w:numFmt w:val="bullet"/>
      <w:lvlText w:val=""/>
      <w:lvlJc w:val="left"/>
      <w:pPr>
        <w:ind w:left="2160" w:hanging="360"/>
      </w:pPr>
      <w:rPr>
        <w:rFonts w:ascii="Wingdings" w:hAnsi="Wingdings" w:hint="default"/>
      </w:rPr>
    </w:lvl>
    <w:lvl w:ilvl="3" w:tplc="5AF83BB6">
      <w:start w:val="1"/>
      <w:numFmt w:val="bullet"/>
      <w:lvlText w:val=""/>
      <w:lvlJc w:val="left"/>
      <w:pPr>
        <w:ind w:left="2880" w:hanging="360"/>
      </w:pPr>
      <w:rPr>
        <w:rFonts w:ascii="Symbol" w:hAnsi="Symbol" w:hint="default"/>
      </w:rPr>
    </w:lvl>
    <w:lvl w:ilvl="4" w:tplc="305EF542">
      <w:start w:val="1"/>
      <w:numFmt w:val="bullet"/>
      <w:lvlText w:val="o"/>
      <w:lvlJc w:val="left"/>
      <w:pPr>
        <w:ind w:left="3600" w:hanging="360"/>
      </w:pPr>
      <w:rPr>
        <w:rFonts w:ascii="Courier New" w:hAnsi="Courier New" w:hint="default"/>
      </w:rPr>
    </w:lvl>
    <w:lvl w:ilvl="5" w:tplc="7E7CEA6C">
      <w:start w:val="1"/>
      <w:numFmt w:val="bullet"/>
      <w:lvlText w:val=""/>
      <w:lvlJc w:val="left"/>
      <w:pPr>
        <w:ind w:left="4320" w:hanging="360"/>
      </w:pPr>
      <w:rPr>
        <w:rFonts w:ascii="Wingdings" w:hAnsi="Wingdings" w:hint="default"/>
      </w:rPr>
    </w:lvl>
    <w:lvl w:ilvl="6" w:tplc="DD824780">
      <w:start w:val="1"/>
      <w:numFmt w:val="bullet"/>
      <w:lvlText w:val=""/>
      <w:lvlJc w:val="left"/>
      <w:pPr>
        <w:ind w:left="5040" w:hanging="360"/>
      </w:pPr>
      <w:rPr>
        <w:rFonts w:ascii="Symbol" w:hAnsi="Symbol" w:hint="default"/>
      </w:rPr>
    </w:lvl>
    <w:lvl w:ilvl="7" w:tplc="83C6B94E">
      <w:start w:val="1"/>
      <w:numFmt w:val="bullet"/>
      <w:lvlText w:val="o"/>
      <w:lvlJc w:val="left"/>
      <w:pPr>
        <w:ind w:left="5760" w:hanging="360"/>
      </w:pPr>
      <w:rPr>
        <w:rFonts w:ascii="Courier New" w:hAnsi="Courier New" w:hint="default"/>
      </w:rPr>
    </w:lvl>
    <w:lvl w:ilvl="8" w:tplc="7EA88870">
      <w:start w:val="1"/>
      <w:numFmt w:val="bullet"/>
      <w:lvlText w:val=""/>
      <w:lvlJc w:val="left"/>
      <w:pPr>
        <w:ind w:left="6480" w:hanging="360"/>
      </w:pPr>
      <w:rPr>
        <w:rFonts w:ascii="Wingdings" w:hAnsi="Wingdings" w:hint="default"/>
      </w:rPr>
    </w:lvl>
  </w:abstractNum>
  <w:abstractNum w:abstractNumId="7"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8" w15:restartNumberingAfterBreak="0">
    <w:nsid w:val="1A450E59"/>
    <w:multiLevelType w:val="hybridMultilevel"/>
    <w:tmpl w:val="54465932"/>
    <w:lvl w:ilvl="0" w:tplc="503EBCEA">
      <w:start w:val="1"/>
      <w:numFmt w:val="bullet"/>
      <w:lvlText w:val=""/>
      <w:lvlJc w:val="left"/>
      <w:pPr>
        <w:ind w:left="720" w:hanging="360"/>
      </w:pPr>
      <w:rPr>
        <w:rFonts w:ascii="Symbol" w:hAnsi="Symbol" w:hint="default"/>
      </w:rPr>
    </w:lvl>
    <w:lvl w:ilvl="1" w:tplc="DBEA1DA8">
      <w:start w:val="1"/>
      <w:numFmt w:val="bullet"/>
      <w:lvlText w:val=""/>
      <w:lvlJc w:val="left"/>
      <w:pPr>
        <w:ind w:left="1440" w:hanging="360"/>
      </w:pPr>
      <w:rPr>
        <w:rFonts w:ascii="Symbol" w:hAnsi="Symbol" w:hint="default"/>
      </w:rPr>
    </w:lvl>
    <w:lvl w:ilvl="2" w:tplc="FBB2A916">
      <w:start w:val="1"/>
      <w:numFmt w:val="bullet"/>
      <w:lvlText w:val=""/>
      <w:lvlJc w:val="left"/>
      <w:pPr>
        <w:ind w:left="2160" w:hanging="360"/>
      </w:pPr>
      <w:rPr>
        <w:rFonts w:ascii="Wingdings" w:hAnsi="Wingdings" w:hint="default"/>
      </w:rPr>
    </w:lvl>
    <w:lvl w:ilvl="3" w:tplc="5C2A5136">
      <w:start w:val="1"/>
      <w:numFmt w:val="bullet"/>
      <w:lvlText w:val=""/>
      <w:lvlJc w:val="left"/>
      <w:pPr>
        <w:ind w:left="2880" w:hanging="360"/>
      </w:pPr>
      <w:rPr>
        <w:rFonts w:ascii="Symbol" w:hAnsi="Symbol" w:hint="default"/>
      </w:rPr>
    </w:lvl>
    <w:lvl w:ilvl="4" w:tplc="D3C85A50">
      <w:start w:val="1"/>
      <w:numFmt w:val="bullet"/>
      <w:lvlText w:val="o"/>
      <w:lvlJc w:val="left"/>
      <w:pPr>
        <w:ind w:left="3600" w:hanging="360"/>
      </w:pPr>
      <w:rPr>
        <w:rFonts w:ascii="Courier New" w:hAnsi="Courier New" w:hint="default"/>
      </w:rPr>
    </w:lvl>
    <w:lvl w:ilvl="5" w:tplc="02EEB5D8">
      <w:start w:val="1"/>
      <w:numFmt w:val="bullet"/>
      <w:lvlText w:val=""/>
      <w:lvlJc w:val="left"/>
      <w:pPr>
        <w:ind w:left="4320" w:hanging="360"/>
      </w:pPr>
      <w:rPr>
        <w:rFonts w:ascii="Wingdings" w:hAnsi="Wingdings" w:hint="default"/>
      </w:rPr>
    </w:lvl>
    <w:lvl w:ilvl="6" w:tplc="C556FABC">
      <w:start w:val="1"/>
      <w:numFmt w:val="bullet"/>
      <w:lvlText w:val=""/>
      <w:lvlJc w:val="left"/>
      <w:pPr>
        <w:ind w:left="5040" w:hanging="360"/>
      </w:pPr>
      <w:rPr>
        <w:rFonts w:ascii="Symbol" w:hAnsi="Symbol" w:hint="default"/>
      </w:rPr>
    </w:lvl>
    <w:lvl w:ilvl="7" w:tplc="81E49472">
      <w:start w:val="1"/>
      <w:numFmt w:val="bullet"/>
      <w:lvlText w:val="o"/>
      <w:lvlJc w:val="left"/>
      <w:pPr>
        <w:ind w:left="5760" w:hanging="360"/>
      </w:pPr>
      <w:rPr>
        <w:rFonts w:ascii="Courier New" w:hAnsi="Courier New" w:hint="default"/>
      </w:rPr>
    </w:lvl>
    <w:lvl w:ilvl="8" w:tplc="541AE46A">
      <w:start w:val="1"/>
      <w:numFmt w:val="bullet"/>
      <w:lvlText w:val=""/>
      <w:lvlJc w:val="left"/>
      <w:pPr>
        <w:ind w:left="6480" w:hanging="360"/>
      </w:pPr>
      <w:rPr>
        <w:rFonts w:ascii="Wingdings" w:hAnsi="Wingdings" w:hint="default"/>
      </w:rPr>
    </w:lvl>
  </w:abstractNum>
  <w:abstractNum w:abstractNumId="9" w15:restartNumberingAfterBreak="0">
    <w:nsid w:val="1B61107C"/>
    <w:multiLevelType w:val="hybridMultilevel"/>
    <w:tmpl w:val="3528BF14"/>
    <w:lvl w:ilvl="0" w:tplc="F386201A">
      <w:start w:val="1"/>
      <w:numFmt w:val="bullet"/>
      <w:lvlText w:val=""/>
      <w:lvlJc w:val="left"/>
      <w:pPr>
        <w:ind w:left="720" w:hanging="360"/>
      </w:pPr>
      <w:rPr>
        <w:rFonts w:ascii="Symbol" w:hAnsi="Symbol" w:hint="default"/>
      </w:rPr>
    </w:lvl>
    <w:lvl w:ilvl="1" w:tplc="081A2E7A">
      <w:start w:val="1"/>
      <w:numFmt w:val="bullet"/>
      <w:lvlText w:val=""/>
      <w:lvlJc w:val="left"/>
      <w:pPr>
        <w:ind w:left="1440" w:hanging="360"/>
      </w:pPr>
      <w:rPr>
        <w:rFonts w:ascii="Symbol" w:hAnsi="Symbol" w:hint="default"/>
      </w:rPr>
    </w:lvl>
    <w:lvl w:ilvl="2" w:tplc="63E830B4">
      <w:start w:val="1"/>
      <w:numFmt w:val="bullet"/>
      <w:lvlText w:val=""/>
      <w:lvlJc w:val="left"/>
      <w:pPr>
        <w:ind w:left="2160" w:hanging="360"/>
      </w:pPr>
      <w:rPr>
        <w:rFonts w:ascii="Wingdings" w:hAnsi="Wingdings" w:hint="default"/>
      </w:rPr>
    </w:lvl>
    <w:lvl w:ilvl="3" w:tplc="B97C5D0E">
      <w:start w:val="1"/>
      <w:numFmt w:val="bullet"/>
      <w:lvlText w:val=""/>
      <w:lvlJc w:val="left"/>
      <w:pPr>
        <w:ind w:left="2880" w:hanging="360"/>
      </w:pPr>
      <w:rPr>
        <w:rFonts w:ascii="Symbol" w:hAnsi="Symbol" w:hint="default"/>
      </w:rPr>
    </w:lvl>
    <w:lvl w:ilvl="4" w:tplc="49025C76">
      <w:start w:val="1"/>
      <w:numFmt w:val="bullet"/>
      <w:lvlText w:val="o"/>
      <w:lvlJc w:val="left"/>
      <w:pPr>
        <w:ind w:left="3600" w:hanging="360"/>
      </w:pPr>
      <w:rPr>
        <w:rFonts w:ascii="Courier New" w:hAnsi="Courier New" w:hint="default"/>
      </w:rPr>
    </w:lvl>
    <w:lvl w:ilvl="5" w:tplc="AE1E1F90">
      <w:start w:val="1"/>
      <w:numFmt w:val="bullet"/>
      <w:lvlText w:val=""/>
      <w:lvlJc w:val="left"/>
      <w:pPr>
        <w:ind w:left="4320" w:hanging="360"/>
      </w:pPr>
      <w:rPr>
        <w:rFonts w:ascii="Wingdings" w:hAnsi="Wingdings" w:hint="default"/>
      </w:rPr>
    </w:lvl>
    <w:lvl w:ilvl="6" w:tplc="2B32A574">
      <w:start w:val="1"/>
      <w:numFmt w:val="bullet"/>
      <w:lvlText w:val=""/>
      <w:lvlJc w:val="left"/>
      <w:pPr>
        <w:ind w:left="5040" w:hanging="360"/>
      </w:pPr>
      <w:rPr>
        <w:rFonts w:ascii="Symbol" w:hAnsi="Symbol" w:hint="default"/>
      </w:rPr>
    </w:lvl>
    <w:lvl w:ilvl="7" w:tplc="D778D380">
      <w:start w:val="1"/>
      <w:numFmt w:val="bullet"/>
      <w:lvlText w:val="o"/>
      <w:lvlJc w:val="left"/>
      <w:pPr>
        <w:ind w:left="5760" w:hanging="360"/>
      </w:pPr>
      <w:rPr>
        <w:rFonts w:ascii="Courier New" w:hAnsi="Courier New" w:hint="default"/>
      </w:rPr>
    </w:lvl>
    <w:lvl w:ilvl="8" w:tplc="8D30DBEC">
      <w:start w:val="1"/>
      <w:numFmt w:val="bullet"/>
      <w:lvlText w:val=""/>
      <w:lvlJc w:val="left"/>
      <w:pPr>
        <w:ind w:left="6480" w:hanging="360"/>
      </w:pPr>
      <w:rPr>
        <w:rFonts w:ascii="Wingdings" w:hAnsi="Wingdings" w:hint="default"/>
      </w:rPr>
    </w:lvl>
  </w:abstractNum>
  <w:abstractNum w:abstractNumId="10" w15:restartNumberingAfterBreak="0">
    <w:nsid w:val="1DAC74D2"/>
    <w:multiLevelType w:val="hybridMultilevel"/>
    <w:tmpl w:val="DAC6917E"/>
    <w:lvl w:ilvl="0" w:tplc="3B64D63A">
      <w:start w:val="1"/>
      <w:numFmt w:val="bullet"/>
      <w:lvlText w:val=""/>
      <w:lvlJc w:val="left"/>
      <w:pPr>
        <w:ind w:left="720" w:hanging="360"/>
      </w:pPr>
      <w:rPr>
        <w:rFonts w:ascii="Symbol" w:hAnsi="Symbol" w:hint="default"/>
      </w:rPr>
    </w:lvl>
    <w:lvl w:ilvl="1" w:tplc="F7BA2564">
      <w:start w:val="1"/>
      <w:numFmt w:val="bullet"/>
      <w:lvlText w:val=""/>
      <w:lvlJc w:val="left"/>
      <w:pPr>
        <w:ind w:left="1440" w:hanging="360"/>
      </w:pPr>
      <w:rPr>
        <w:rFonts w:ascii="Symbol" w:hAnsi="Symbol" w:hint="default"/>
      </w:rPr>
    </w:lvl>
    <w:lvl w:ilvl="2" w:tplc="E5C44700">
      <w:start w:val="1"/>
      <w:numFmt w:val="bullet"/>
      <w:lvlText w:val=""/>
      <w:lvlJc w:val="left"/>
      <w:pPr>
        <w:ind w:left="2160" w:hanging="360"/>
      </w:pPr>
      <w:rPr>
        <w:rFonts w:ascii="Wingdings" w:hAnsi="Wingdings" w:hint="default"/>
      </w:rPr>
    </w:lvl>
    <w:lvl w:ilvl="3" w:tplc="5100E5CE">
      <w:start w:val="1"/>
      <w:numFmt w:val="bullet"/>
      <w:lvlText w:val=""/>
      <w:lvlJc w:val="left"/>
      <w:pPr>
        <w:ind w:left="2880" w:hanging="360"/>
      </w:pPr>
      <w:rPr>
        <w:rFonts w:ascii="Symbol" w:hAnsi="Symbol" w:hint="default"/>
      </w:rPr>
    </w:lvl>
    <w:lvl w:ilvl="4" w:tplc="D47C1A92">
      <w:start w:val="1"/>
      <w:numFmt w:val="bullet"/>
      <w:lvlText w:val="o"/>
      <w:lvlJc w:val="left"/>
      <w:pPr>
        <w:ind w:left="3600" w:hanging="360"/>
      </w:pPr>
      <w:rPr>
        <w:rFonts w:ascii="Courier New" w:hAnsi="Courier New" w:hint="default"/>
      </w:rPr>
    </w:lvl>
    <w:lvl w:ilvl="5" w:tplc="BB74F82E">
      <w:start w:val="1"/>
      <w:numFmt w:val="bullet"/>
      <w:lvlText w:val=""/>
      <w:lvlJc w:val="left"/>
      <w:pPr>
        <w:ind w:left="4320" w:hanging="360"/>
      </w:pPr>
      <w:rPr>
        <w:rFonts w:ascii="Wingdings" w:hAnsi="Wingdings" w:hint="default"/>
      </w:rPr>
    </w:lvl>
    <w:lvl w:ilvl="6" w:tplc="8264D2CA">
      <w:start w:val="1"/>
      <w:numFmt w:val="bullet"/>
      <w:lvlText w:val=""/>
      <w:lvlJc w:val="left"/>
      <w:pPr>
        <w:ind w:left="5040" w:hanging="360"/>
      </w:pPr>
      <w:rPr>
        <w:rFonts w:ascii="Symbol" w:hAnsi="Symbol" w:hint="default"/>
      </w:rPr>
    </w:lvl>
    <w:lvl w:ilvl="7" w:tplc="34868508">
      <w:start w:val="1"/>
      <w:numFmt w:val="bullet"/>
      <w:lvlText w:val="o"/>
      <w:lvlJc w:val="left"/>
      <w:pPr>
        <w:ind w:left="5760" w:hanging="360"/>
      </w:pPr>
      <w:rPr>
        <w:rFonts w:ascii="Courier New" w:hAnsi="Courier New" w:hint="default"/>
      </w:rPr>
    </w:lvl>
    <w:lvl w:ilvl="8" w:tplc="F1B65F40">
      <w:start w:val="1"/>
      <w:numFmt w:val="bullet"/>
      <w:lvlText w:val=""/>
      <w:lvlJc w:val="left"/>
      <w:pPr>
        <w:ind w:left="6480" w:hanging="360"/>
      </w:pPr>
      <w:rPr>
        <w:rFonts w:ascii="Wingdings" w:hAnsi="Wingdings" w:hint="default"/>
      </w:rPr>
    </w:lvl>
  </w:abstractNum>
  <w:abstractNum w:abstractNumId="11" w15:restartNumberingAfterBreak="0">
    <w:nsid w:val="25AD1DD2"/>
    <w:multiLevelType w:val="hybridMultilevel"/>
    <w:tmpl w:val="6BC8614C"/>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1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537F99"/>
    <w:multiLevelType w:val="hybridMultilevel"/>
    <w:tmpl w:val="A4FA77F0"/>
    <w:lvl w:ilvl="0" w:tplc="A2A4DC20">
      <w:start w:val="1"/>
      <w:numFmt w:val="decimal"/>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03102AA"/>
    <w:multiLevelType w:val="hybridMultilevel"/>
    <w:tmpl w:val="1BF4BC5A"/>
    <w:lvl w:ilvl="0" w:tplc="04090019">
      <w:start w:val="1"/>
      <w:numFmt w:val="lowerLetter"/>
      <w:lvlText w:val="%1."/>
      <w:lvlJc w:val="left"/>
      <w:pPr>
        <w:ind w:left="1065" w:hanging="360"/>
      </w:pPr>
      <w:rPr>
        <w:rFonts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5"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4D87BA3"/>
    <w:multiLevelType w:val="hybridMultilevel"/>
    <w:tmpl w:val="F88A75C6"/>
    <w:lvl w:ilvl="0" w:tplc="007A9360">
      <w:start w:val="1"/>
      <w:numFmt w:val="decimal"/>
      <w:pStyle w:val="Kop2"/>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6E364E"/>
    <w:multiLevelType w:val="hybridMultilevel"/>
    <w:tmpl w:val="F5C047EA"/>
    <w:lvl w:ilvl="0" w:tplc="69CEA58A">
      <w:start w:val="1"/>
      <w:numFmt w:val="bullet"/>
      <w:lvlText w:val=""/>
      <w:lvlJc w:val="left"/>
      <w:pPr>
        <w:ind w:left="720" w:hanging="360"/>
      </w:pPr>
      <w:rPr>
        <w:rFonts w:ascii="Symbol" w:hAnsi="Symbol" w:hint="default"/>
      </w:rPr>
    </w:lvl>
    <w:lvl w:ilvl="1" w:tplc="19E2542A">
      <w:start w:val="1"/>
      <w:numFmt w:val="bullet"/>
      <w:lvlText w:val="-"/>
      <w:lvlJc w:val="left"/>
      <w:pPr>
        <w:ind w:left="1440" w:hanging="360"/>
      </w:pPr>
      <w:rPr>
        <w:rFonts w:ascii="Calibri" w:hAnsi="Calibri" w:hint="default"/>
      </w:rPr>
    </w:lvl>
    <w:lvl w:ilvl="2" w:tplc="57DE5988">
      <w:start w:val="1"/>
      <w:numFmt w:val="bullet"/>
      <w:lvlText w:val=""/>
      <w:lvlJc w:val="left"/>
      <w:pPr>
        <w:ind w:left="2160" w:hanging="360"/>
      </w:pPr>
      <w:rPr>
        <w:rFonts w:ascii="Wingdings" w:hAnsi="Wingdings" w:hint="default"/>
      </w:rPr>
    </w:lvl>
    <w:lvl w:ilvl="3" w:tplc="077A27C8">
      <w:start w:val="1"/>
      <w:numFmt w:val="bullet"/>
      <w:lvlText w:val=""/>
      <w:lvlJc w:val="left"/>
      <w:pPr>
        <w:ind w:left="2880" w:hanging="360"/>
      </w:pPr>
      <w:rPr>
        <w:rFonts w:ascii="Symbol" w:hAnsi="Symbol" w:hint="default"/>
      </w:rPr>
    </w:lvl>
    <w:lvl w:ilvl="4" w:tplc="A9D86A38">
      <w:start w:val="1"/>
      <w:numFmt w:val="bullet"/>
      <w:lvlText w:val="o"/>
      <w:lvlJc w:val="left"/>
      <w:pPr>
        <w:ind w:left="3600" w:hanging="360"/>
      </w:pPr>
      <w:rPr>
        <w:rFonts w:ascii="Courier New" w:hAnsi="Courier New" w:hint="default"/>
      </w:rPr>
    </w:lvl>
    <w:lvl w:ilvl="5" w:tplc="618C98AE">
      <w:start w:val="1"/>
      <w:numFmt w:val="bullet"/>
      <w:lvlText w:val=""/>
      <w:lvlJc w:val="left"/>
      <w:pPr>
        <w:ind w:left="4320" w:hanging="360"/>
      </w:pPr>
      <w:rPr>
        <w:rFonts w:ascii="Wingdings" w:hAnsi="Wingdings" w:hint="default"/>
      </w:rPr>
    </w:lvl>
    <w:lvl w:ilvl="6" w:tplc="CBF89754">
      <w:start w:val="1"/>
      <w:numFmt w:val="bullet"/>
      <w:lvlText w:val=""/>
      <w:lvlJc w:val="left"/>
      <w:pPr>
        <w:ind w:left="5040" w:hanging="360"/>
      </w:pPr>
      <w:rPr>
        <w:rFonts w:ascii="Symbol" w:hAnsi="Symbol" w:hint="default"/>
      </w:rPr>
    </w:lvl>
    <w:lvl w:ilvl="7" w:tplc="E4EA9FBE">
      <w:start w:val="1"/>
      <w:numFmt w:val="bullet"/>
      <w:lvlText w:val="o"/>
      <w:lvlJc w:val="left"/>
      <w:pPr>
        <w:ind w:left="5760" w:hanging="360"/>
      </w:pPr>
      <w:rPr>
        <w:rFonts w:ascii="Courier New" w:hAnsi="Courier New" w:hint="default"/>
      </w:rPr>
    </w:lvl>
    <w:lvl w:ilvl="8" w:tplc="A95A6646">
      <w:start w:val="1"/>
      <w:numFmt w:val="bullet"/>
      <w:lvlText w:val=""/>
      <w:lvlJc w:val="left"/>
      <w:pPr>
        <w:ind w:left="6480" w:hanging="360"/>
      </w:pPr>
      <w:rPr>
        <w:rFonts w:ascii="Wingdings" w:hAnsi="Wingdings" w:hint="default"/>
      </w:rPr>
    </w:lvl>
  </w:abstractNum>
  <w:abstractNum w:abstractNumId="18" w15:restartNumberingAfterBreak="0">
    <w:nsid w:val="3D3609B1"/>
    <w:multiLevelType w:val="hybridMultilevel"/>
    <w:tmpl w:val="1D0A489E"/>
    <w:lvl w:ilvl="0" w:tplc="39F61016">
      <w:start w:val="1"/>
      <w:numFmt w:val="bullet"/>
      <w:lvlText w:val="-"/>
      <w:lvlJc w:val="left"/>
      <w:pPr>
        <w:ind w:left="1068" w:hanging="360"/>
      </w:pPr>
      <w:rPr>
        <w:rFonts w:ascii="Calibri" w:hAnsi="Calibri" w:hint="default"/>
      </w:rPr>
    </w:lvl>
    <w:lvl w:ilvl="1" w:tplc="95CC53E6">
      <w:start w:val="1"/>
      <w:numFmt w:val="bullet"/>
      <w:lvlText w:val="o"/>
      <w:lvlJc w:val="left"/>
      <w:pPr>
        <w:ind w:left="1788" w:hanging="360"/>
      </w:pPr>
      <w:rPr>
        <w:rFonts w:ascii="Courier New" w:hAnsi="Courier New" w:hint="default"/>
      </w:rPr>
    </w:lvl>
    <w:lvl w:ilvl="2" w:tplc="16D2BA60">
      <w:start w:val="1"/>
      <w:numFmt w:val="bullet"/>
      <w:lvlText w:val=""/>
      <w:lvlJc w:val="left"/>
      <w:pPr>
        <w:ind w:left="2508" w:hanging="360"/>
      </w:pPr>
      <w:rPr>
        <w:rFonts w:ascii="Wingdings" w:hAnsi="Wingdings" w:hint="default"/>
      </w:rPr>
    </w:lvl>
    <w:lvl w:ilvl="3" w:tplc="AED6D360">
      <w:start w:val="1"/>
      <w:numFmt w:val="bullet"/>
      <w:lvlText w:val=""/>
      <w:lvlJc w:val="left"/>
      <w:pPr>
        <w:ind w:left="3228" w:hanging="360"/>
      </w:pPr>
      <w:rPr>
        <w:rFonts w:ascii="Symbol" w:hAnsi="Symbol" w:hint="default"/>
      </w:rPr>
    </w:lvl>
    <w:lvl w:ilvl="4" w:tplc="89FC31D0">
      <w:start w:val="1"/>
      <w:numFmt w:val="bullet"/>
      <w:lvlText w:val="o"/>
      <w:lvlJc w:val="left"/>
      <w:pPr>
        <w:ind w:left="3948" w:hanging="360"/>
      </w:pPr>
      <w:rPr>
        <w:rFonts w:ascii="Courier New" w:hAnsi="Courier New" w:hint="default"/>
      </w:rPr>
    </w:lvl>
    <w:lvl w:ilvl="5" w:tplc="7EB6AEC8">
      <w:start w:val="1"/>
      <w:numFmt w:val="bullet"/>
      <w:lvlText w:val=""/>
      <w:lvlJc w:val="left"/>
      <w:pPr>
        <w:ind w:left="4668" w:hanging="360"/>
      </w:pPr>
      <w:rPr>
        <w:rFonts w:ascii="Wingdings" w:hAnsi="Wingdings" w:hint="default"/>
      </w:rPr>
    </w:lvl>
    <w:lvl w:ilvl="6" w:tplc="9E1C25DC">
      <w:start w:val="1"/>
      <w:numFmt w:val="bullet"/>
      <w:lvlText w:val=""/>
      <w:lvlJc w:val="left"/>
      <w:pPr>
        <w:ind w:left="5388" w:hanging="360"/>
      </w:pPr>
      <w:rPr>
        <w:rFonts w:ascii="Symbol" w:hAnsi="Symbol" w:hint="default"/>
      </w:rPr>
    </w:lvl>
    <w:lvl w:ilvl="7" w:tplc="EAA6A0CE">
      <w:start w:val="1"/>
      <w:numFmt w:val="bullet"/>
      <w:lvlText w:val="o"/>
      <w:lvlJc w:val="left"/>
      <w:pPr>
        <w:ind w:left="6108" w:hanging="360"/>
      </w:pPr>
      <w:rPr>
        <w:rFonts w:ascii="Courier New" w:hAnsi="Courier New" w:hint="default"/>
      </w:rPr>
    </w:lvl>
    <w:lvl w:ilvl="8" w:tplc="AAAC3672">
      <w:start w:val="1"/>
      <w:numFmt w:val="bullet"/>
      <w:lvlText w:val=""/>
      <w:lvlJc w:val="left"/>
      <w:pPr>
        <w:ind w:left="6828" w:hanging="360"/>
      </w:pPr>
      <w:rPr>
        <w:rFonts w:ascii="Wingdings" w:hAnsi="Wingdings" w:hint="default"/>
      </w:rPr>
    </w:lvl>
  </w:abstractNum>
  <w:abstractNum w:abstractNumId="19" w15:restartNumberingAfterBreak="0">
    <w:nsid w:val="401E74E2"/>
    <w:multiLevelType w:val="hybridMultilevel"/>
    <w:tmpl w:val="40FC541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23" w15:restartNumberingAfterBreak="0">
    <w:nsid w:val="54A63ADB"/>
    <w:multiLevelType w:val="hybridMultilevel"/>
    <w:tmpl w:val="C15EE34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4" w15:restartNumberingAfterBreak="0">
    <w:nsid w:val="54E10F79"/>
    <w:multiLevelType w:val="hybridMultilevel"/>
    <w:tmpl w:val="B67AF0F0"/>
    <w:lvl w:ilvl="0" w:tplc="A0100F00">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5" w15:restartNumberingAfterBreak="0">
    <w:nsid w:val="55FA1BCE"/>
    <w:multiLevelType w:val="multilevel"/>
    <w:tmpl w:val="CD723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1360AC"/>
    <w:multiLevelType w:val="hybridMultilevel"/>
    <w:tmpl w:val="BF9E9AA4"/>
    <w:lvl w:ilvl="0" w:tplc="EC1C751E">
      <w:start w:val="1"/>
      <w:numFmt w:val="bullet"/>
      <w:lvlText w:val="-"/>
      <w:lvlJc w:val="left"/>
      <w:pPr>
        <w:ind w:left="1068" w:hanging="360"/>
      </w:pPr>
      <w:rPr>
        <w:rFonts w:ascii="Calibri" w:hAnsi="Calibri" w:hint="default"/>
      </w:rPr>
    </w:lvl>
    <w:lvl w:ilvl="1" w:tplc="5A62B9D8">
      <w:start w:val="1"/>
      <w:numFmt w:val="bullet"/>
      <w:lvlText w:val="o"/>
      <w:lvlJc w:val="left"/>
      <w:pPr>
        <w:ind w:left="1788" w:hanging="360"/>
      </w:pPr>
      <w:rPr>
        <w:rFonts w:ascii="Courier New" w:hAnsi="Courier New" w:hint="default"/>
      </w:rPr>
    </w:lvl>
    <w:lvl w:ilvl="2" w:tplc="46F8F9B8">
      <w:start w:val="1"/>
      <w:numFmt w:val="bullet"/>
      <w:lvlText w:val=""/>
      <w:lvlJc w:val="left"/>
      <w:pPr>
        <w:ind w:left="2508" w:hanging="360"/>
      </w:pPr>
      <w:rPr>
        <w:rFonts w:ascii="Wingdings" w:hAnsi="Wingdings" w:hint="default"/>
      </w:rPr>
    </w:lvl>
    <w:lvl w:ilvl="3" w:tplc="98B0284E">
      <w:start w:val="1"/>
      <w:numFmt w:val="bullet"/>
      <w:lvlText w:val=""/>
      <w:lvlJc w:val="left"/>
      <w:pPr>
        <w:ind w:left="3228" w:hanging="360"/>
      </w:pPr>
      <w:rPr>
        <w:rFonts w:ascii="Symbol" w:hAnsi="Symbol" w:hint="default"/>
      </w:rPr>
    </w:lvl>
    <w:lvl w:ilvl="4" w:tplc="8CE2656C">
      <w:start w:val="1"/>
      <w:numFmt w:val="bullet"/>
      <w:lvlText w:val="o"/>
      <w:lvlJc w:val="left"/>
      <w:pPr>
        <w:ind w:left="3948" w:hanging="360"/>
      </w:pPr>
      <w:rPr>
        <w:rFonts w:ascii="Courier New" w:hAnsi="Courier New" w:hint="default"/>
      </w:rPr>
    </w:lvl>
    <w:lvl w:ilvl="5" w:tplc="6E567308">
      <w:start w:val="1"/>
      <w:numFmt w:val="bullet"/>
      <w:lvlText w:val=""/>
      <w:lvlJc w:val="left"/>
      <w:pPr>
        <w:ind w:left="4668" w:hanging="360"/>
      </w:pPr>
      <w:rPr>
        <w:rFonts w:ascii="Wingdings" w:hAnsi="Wingdings" w:hint="default"/>
      </w:rPr>
    </w:lvl>
    <w:lvl w:ilvl="6" w:tplc="73D4F2FA">
      <w:start w:val="1"/>
      <w:numFmt w:val="bullet"/>
      <w:lvlText w:val=""/>
      <w:lvlJc w:val="left"/>
      <w:pPr>
        <w:ind w:left="5388" w:hanging="360"/>
      </w:pPr>
      <w:rPr>
        <w:rFonts w:ascii="Symbol" w:hAnsi="Symbol" w:hint="default"/>
      </w:rPr>
    </w:lvl>
    <w:lvl w:ilvl="7" w:tplc="E56C0746">
      <w:start w:val="1"/>
      <w:numFmt w:val="bullet"/>
      <w:lvlText w:val="o"/>
      <w:lvlJc w:val="left"/>
      <w:pPr>
        <w:ind w:left="6108" w:hanging="360"/>
      </w:pPr>
      <w:rPr>
        <w:rFonts w:ascii="Courier New" w:hAnsi="Courier New" w:hint="default"/>
      </w:rPr>
    </w:lvl>
    <w:lvl w:ilvl="8" w:tplc="8356DC9A">
      <w:start w:val="1"/>
      <w:numFmt w:val="bullet"/>
      <w:lvlText w:val=""/>
      <w:lvlJc w:val="left"/>
      <w:pPr>
        <w:ind w:left="6828" w:hanging="360"/>
      </w:pPr>
      <w:rPr>
        <w:rFonts w:ascii="Wingdings" w:hAnsi="Wingdings" w:hint="default"/>
      </w:rPr>
    </w:lvl>
  </w:abstractNum>
  <w:abstractNum w:abstractNumId="27"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9C924D3"/>
    <w:multiLevelType w:val="hybridMultilevel"/>
    <w:tmpl w:val="FA4250BE"/>
    <w:lvl w:ilvl="0" w:tplc="6034182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1" w15:restartNumberingAfterBreak="0">
    <w:nsid w:val="71397664"/>
    <w:multiLevelType w:val="hybridMultilevel"/>
    <w:tmpl w:val="8BD25C1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2" w15:restartNumberingAfterBreak="0">
    <w:nsid w:val="7276609C"/>
    <w:multiLevelType w:val="hybridMultilevel"/>
    <w:tmpl w:val="1486DDF4"/>
    <w:lvl w:ilvl="0" w:tplc="9BA233DA">
      <w:start w:val="1"/>
      <w:numFmt w:val="bullet"/>
      <w:lvlText w:val="-"/>
      <w:lvlJc w:val="left"/>
      <w:pPr>
        <w:ind w:left="720" w:hanging="360"/>
      </w:pPr>
      <w:rPr>
        <w:rFonts w:ascii="Calibri" w:hAnsi="Calibri" w:hint="default"/>
      </w:rPr>
    </w:lvl>
    <w:lvl w:ilvl="1" w:tplc="A9CA23D4">
      <w:start w:val="1"/>
      <w:numFmt w:val="bullet"/>
      <w:lvlText w:val="o"/>
      <w:lvlJc w:val="left"/>
      <w:pPr>
        <w:ind w:left="1440" w:hanging="360"/>
      </w:pPr>
      <w:rPr>
        <w:rFonts w:ascii="Courier New" w:hAnsi="Courier New" w:hint="default"/>
      </w:rPr>
    </w:lvl>
    <w:lvl w:ilvl="2" w:tplc="D4F42A9A">
      <w:start w:val="1"/>
      <w:numFmt w:val="bullet"/>
      <w:lvlText w:val=""/>
      <w:lvlJc w:val="left"/>
      <w:pPr>
        <w:ind w:left="2160" w:hanging="360"/>
      </w:pPr>
      <w:rPr>
        <w:rFonts w:ascii="Wingdings" w:hAnsi="Wingdings" w:hint="default"/>
      </w:rPr>
    </w:lvl>
    <w:lvl w:ilvl="3" w:tplc="A84C02BE">
      <w:start w:val="1"/>
      <w:numFmt w:val="bullet"/>
      <w:lvlText w:val=""/>
      <w:lvlJc w:val="left"/>
      <w:pPr>
        <w:ind w:left="2880" w:hanging="360"/>
      </w:pPr>
      <w:rPr>
        <w:rFonts w:ascii="Symbol" w:hAnsi="Symbol" w:hint="default"/>
      </w:rPr>
    </w:lvl>
    <w:lvl w:ilvl="4" w:tplc="714252A8">
      <w:start w:val="1"/>
      <w:numFmt w:val="bullet"/>
      <w:lvlText w:val="o"/>
      <w:lvlJc w:val="left"/>
      <w:pPr>
        <w:ind w:left="3600" w:hanging="360"/>
      </w:pPr>
      <w:rPr>
        <w:rFonts w:ascii="Courier New" w:hAnsi="Courier New" w:hint="default"/>
      </w:rPr>
    </w:lvl>
    <w:lvl w:ilvl="5" w:tplc="5336BD86">
      <w:start w:val="1"/>
      <w:numFmt w:val="bullet"/>
      <w:lvlText w:val=""/>
      <w:lvlJc w:val="left"/>
      <w:pPr>
        <w:ind w:left="4320" w:hanging="360"/>
      </w:pPr>
      <w:rPr>
        <w:rFonts w:ascii="Wingdings" w:hAnsi="Wingdings" w:hint="default"/>
      </w:rPr>
    </w:lvl>
    <w:lvl w:ilvl="6" w:tplc="7806FE20">
      <w:start w:val="1"/>
      <w:numFmt w:val="bullet"/>
      <w:lvlText w:val=""/>
      <w:lvlJc w:val="left"/>
      <w:pPr>
        <w:ind w:left="5040" w:hanging="360"/>
      </w:pPr>
      <w:rPr>
        <w:rFonts w:ascii="Symbol" w:hAnsi="Symbol" w:hint="default"/>
      </w:rPr>
    </w:lvl>
    <w:lvl w:ilvl="7" w:tplc="96A8490C">
      <w:start w:val="1"/>
      <w:numFmt w:val="bullet"/>
      <w:lvlText w:val="o"/>
      <w:lvlJc w:val="left"/>
      <w:pPr>
        <w:ind w:left="5760" w:hanging="360"/>
      </w:pPr>
      <w:rPr>
        <w:rFonts w:ascii="Courier New" w:hAnsi="Courier New" w:hint="default"/>
      </w:rPr>
    </w:lvl>
    <w:lvl w:ilvl="8" w:tplc="9E14DFAA">
      <w:start w:val="1"/>
      <w:numFmt w:val="bullet"/>
      <w:lvlText w:val=""/>
      <w:lvlJc w:val="left"/>
      <w:pPr>
        <w:ind w:left="6480" w:hanging="360"/>
      </w:pPr>
      <w:rPr>
        <w:rFonts w:ascii="Wingdings" w:hAnsi="Wingdings" w:hint="default"/>
      </w:rPr>
    </w:lvl>
  </w:abstractNum>
  <w:abstractNum w:abstractNumId="33" w15:restartNumberingAfterBreak="0">
    <w:nsid w:val="7379465C"/>
    <w:multiLevelType w:val="hybridMultilevel"/>
    <w:tmpl w:val="EAD242EC"/>
    <w:lvl w:ilvl="0" w:tplc="B54CADC2">
      <w:start w:val="1"/>
      <w:numFmt w:val="lowerLetter"/>
      <w:lvlText w:val="%1."/>
      <w:lvlJc w:val="left"/>
      <w:pPr>
        <w:ind w:left="1068" w:hanging="360"/>
      </w:pPr>
    </w:lvl>
    <w:lvl w:ilvl="1" w:tplc="5A862CDA">
      <w:start w:val="1"/>
      <w:numFmt w:val="lowerLetter"/>
      <w:lvlText w:val="%2."/>
      <w:lvlJc w:val="left"/>
      <w:pPr>
        <w:ind w:left="1788" w:hanging="360"/>
      </w:pPr>
    </w:lvl>
    <w:lvl w:ilvl="2" w:tplc="03C84B5A">
      <w:start w:val="1"/>
      <w:numFmt w:val="lowerRoman"/>
      <w:lvlText w:val="%3."/>
      <w:lvlJc w:val="right"/>
      <w:pPr>
        <w:ind w:left="2508" w:hanging="180"/>
      </w:pPr>
    </w:lvl>
    <w:lvl w:ilvl="3" w:tplc="2A1CDCC6">
      <w:start w:val="1"/>
      <w:numFmt w:val="decimal"/>
      <w:lvlText w:val="%4."/>
      <w:lvlJc w:val="left"/>
      <w:pPr>
        <w:ind w:left="3228" w:hanging="360"/>
      </w:pPr>
    </w:lvl>
    <w:lvl w:ilvl="4" w:tplc="5B5EAF9C">
      <w:start w:val="1"/>
      <w:numFmt w:val="lowerLetter"/>
      <w:lvlText w:val="%5."/>
      <w:lvlJc w:val="left"/>
      <w:pPr>
        <w:ind w:left="3948" w:hanging="360"/>
      </w:pPr>
    </w:lvl>
    <w:lvl w:ilvl="5" w:tplc="6BB44E56">
      <w:start w:val="1"/>
      <w:numFmt w:val="lowerRoman"/>
      <w:lvlText w:val="%6."/>
      <w:lvlJc w:val="right"/>
      <w:pPr>
        <w:ind w:left="4668" w:hanging="180"/>
      </w:pPr>
    </w:lvl>
    <w:lvl w:ilvl="6" w:tplc="C5CE1F76">
      <w:start w:val="1"/>
      <w:numFmt w:val="decimal"/>
      <w:lvlText w:val="%7."/>
      <w:lvlJc w:val="left"/>
      <w:pPr>
        <w:ind w:left="5388" w:hanging="360"/>
      </w:pPr>
    </w:lvl>
    <w:lvl w:ilvl="7" w:tplc="5AE6B4CE">
      <w:start w:val="1"/>
      <w:numFmt w:val="lowerLetter"/>
      <w:lvlText w:val="%8."/>
      <w:lvlJc w:val="left"/>
      <w:pPr>
        <w:ind w:left="6108" w:hanging="360"/>
      </w:pPr>
    </w:lvl>
    <w:lvl w:ilvl="8" w:tplc="CA2A4FBA">
      <w:start w:val="1"/>
      <w:numFmt w:val="lowerRoman"/>
      <w:lvlText w:val="%9."/>
      <w:lvlJc w:val="right"/>
      <w:pPr>
        <w:ind w:left="6828" w:hanging="180"/>
      </w:pPr>
    </w:lvl>
  </w:abstractNum>
  <w:abstractNum w:abstractNumId="34"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8384CCC"/>
    <w:multiLevelType w:val="hybridMultilevel"/>
    <w:tmpl w:val="E4E4A224"/>
    <w:lvl w:ilvl="0" w:tplc="DDA0E870">
      <w:start w:val="1"/>
      <w:numFmt w:val="bullet"/>
      <w:lvlText w:val="-"/>
      <w:lvlJc w:val="left"/>
      <w:pPr>
        <w:ind w:left="1068" w:hanging="360"/>
      </w:pPr>
      <w:rPr>
        <w:rFonts w:ascii="Calibri" w:hAnsi="Calibri" w:hint="default"/>
      </w:rPr>
    </w:lvl>
    <w:lvl w:ilvl="1" w:tplc="A8F440CE">
      <w:start w:val="1"/>
      <w:numFmt w:val="bullet"/>
      <w:lvlText w:val="o"/>
      <w:lvlJc w:val="left"/>
      <w:pPr>
        <w:ind w:left="1788" w:hanging="360"/>
      </w:pPr>
      <w:rPr>
        <w:rFonts w:ascii="Courier New" w:hAnsi="Courier New" w:hint="default"/>
      </w:rPr>
    </w:lvl>
    <w:lvl w:ilvl="2" w:tplc="74DA6DE0">
      <w:start w:val="1"/>
      <w:numFmt w:val="bullet"/>
      <w:lvlText w:val=""/>
      <w:lvlJc w:val="left"/>
      <w:pPr>
        <w:ind w:left="2508" w:hanging="360"/>
      </w:pPr>
      <w:rPr>
        <w:rFonts w:ascii="Wingdings" w:hAnsi="Wingdings" w:hint="default"/>
      </w:rPr>
    </w:lvl>
    <w:lvl w:ilvl="3" w:tplc="BC1ABE1A">
      <w:start w:val="1"/>
      <w:numFmt w:val="bullet"/>
      <w:lvlText w:val=""/>
      <w:lvlJc w:val="left"/>
      <w:pPr>
        <w:ind w:left="3228" w:hanging="360"/>
      </w:pPr>
      <w:rPr>
        <w:rFonts w:ascii="Symbol" w:hAnsi="Symbol" w:hint="default"/>
      </w:rPr>
    </w:lvl>
    <w:lvl w:ilvl="4" w:tplc="99CEFEBC">
      <w:start w:val="1"/>
      <w:numFmt w:val="bullet"/>
      <w:lvlText w:val="o"/>
      <w:lvlJc w:val="left"/>
      <w:pPr>
        <w:ind w:left="3948" w:hanging="360"/>
      </w:pPr>
      <w:rPr>
        <w:rFonts w:ascii="Courier New" w:hAnsi="Courier New" w:hint="default"/>
      </w:rPr>
    </w:lvl>
    <w:lvl w:ilvl="5" w:tplc="21F28478">
      <w:start w:val="1"/>
      <w:numFmt w:val="bullet"/>
      <w:lvlText w:val=""/>
      <w:lvlJc w:val="left"/>
      <w:pPr>
        <w:ind w:left="4668" w:hanging="360"/>
      </w:pPr>
      <w:rPr>
        <w:rFonts w:ascii="Wingdings" w:hAnsi="Wingdings" w:hint="default"/>
      </w:rPr>
    </w:lvl>
    <w:lvl w:ilvl="6" w:tplc="7DEA2072">
      <w:start w:val="1"/>
      <w:numFmt w:val="bullet"/>
      <w:lvlText w:val=""/>
      <w:lvlJc w:val="left"/>
      <w:pPr>
        <w:ind w:left="5388" w:hanging="360"/>
      </w:pPr>
      <w:rPr>
        <w:rFonts w:ascii="Symbol" w:hAnsi="Symbol" w:hint="default"/>
      </w:rPr>
    </w:lvl>
    <w:lvl w:ilvl="7" w:tplc="26B692AC">
      <w:start w:val="1"/>
      <w:numFmt w:val="bullet"/>
      <w:lvlText w:val="o"/>
      <w:lvlJc w:val="left"/>
      <w:pPr>
        <w:ind w:left="6108" w:hanging="360"/>
      </w:pPr>
      <w:rPr>
        <w:rFonts w:ascii="Courier New" w:hAnsi="Courier New" w:hint="default"/>
      </w:rPr>
    </w:lvl>
    <w:lvl w:ilvl="8" w:tplc="79005D9E">
      <w:start w:val="1"/>
      <w:numFmt w:val="bullet"/>
      <w:lvlText w:val=""/>
      <w:lvlJc w:val="left"/>
      <w:pPr>
        <w:ind w:left="6828" w:hanging="360"/>
      </w:pPr>
      <w:rPr>
        <w:rFonts w:ascii="Wingdings" w:hAnsi="Wingdings" w:hint="default"/>
      </w:rPr>
    </w:lvl>
  </w:abstractNum>
  <w:abstractNum w:abstractNumId="3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2300327">
    <w:abstractNumId w:val="9"/>
  </w:num>
  <w:num w:numId="2" w16cid:durableId="266471696">
    <w:abstractNumId w:val="10"/>
  </w:num>
  <w:num w:numId="3" w16cid:durableId="603223312">
    <w:abstractNumId w:val="17"/>
  </w:num>
  <w:num w:numId="4" w16cid:durableId="539559554">
    <w:abstractNumId w:val="8"/>
  </w:num>
  <w:num w:numId="5" w16cid:durableId="278873547">
    <w:abstractNumId w:val="35"/>
  </w:num>
  <w:num w:numId="6" w16cid:durableId="1784688651">
    <w:abstractNumId w:val="26"/>
  </w:num>
  <w:num w:numId="7" w16cid:durableId="327903587">
    <w:abstractNumId w:val="3"/>
  </w:num>
  <w:num w:numId="8" w16cid:durableId="509031236">
    <w:abstractNumId w:val="32"/>
  </w:num>
  <w:num w:numId="9" w16cid:durableId="345836316">
    <w:abstractNumId w:val="6"/>
  </w:num>
  <w:num w:numId="10" w16cid:durableId="100730791">
    <w:abstractNumId w:val="18"/>
  </w:num>
  <w:num w:numId="11" w16cid:durableId="1861888887">
    <w:abstractNumId w:val="1"/>
  </w:num>
  <w:num w:numId="12" w16cid:durableId="911618035">
    <w:abstractNumId w:val="33"/>
  </w:num>
  <w:num w:numId="13" w16cid:durableId="553347094">
    <w:abstractNumId w:val="29"/>
  </w:num>
  <w:num w:numId="14" w16cid:durableId="759063488">
    <w:abstractNumId w:val="27"/>
  </w:num>
  <w:num w:numId="15" w16cid:durableId="635525863">
    <w:abstractNumId w:val="20"/>
  </w:num>
  <w:num w:numId="16" w16cid:durableId="970862046">
    <w:abstractNumId w:val="36"/>
  </w:num>
  <w:num w:numId="17" w16cid:durableId="2145344109">
    <w:abstractNumId w:val="15"/>
  </w:num>
  <w:num w:numId="18" w16cid:durableId="1297107886">
    <w:abstractNumId w:val="21"/>
  </w:num>
  <w:num w:numId="19" w16cid:durableId="255093213">
    <w:abstractNumId w:val="34"/>
  </w:num>
  <w:num w:numId="20" w16cid:durableId="1968003782">
    <w:abstractNumId w:val="7"/>
  </w:num>
  <w:num w:numId="21" w16cid:durableId="87310840">
    <w:abstractNumId w:val="22"/>
  </w:num>
  <w:num w:numId="22" w16cid:durableId="782042412">
    <w:abstractNumId w:val="12"/>
  </w:num>
  <w:num w:numId="23" w16cid:durableId="112213015">
    <w:abstractNumId w:val="28"/>
  </w:num>
  <w:num w:numId="24" w16cid:durableId="735132076">
    <w:abstractNumId w:val="25"/>
  </w:num>
  <w:num w:numId="25" w16cid:durableId="391775074">
    <w:abstractNumId w:val="24"/>
  </w:num>
  <w:num w:numId="26" w16cid:durableId="2065718744">
    <w:abstractNumId w:val="19"/>
  </w:num>
  <w:num w:numId="27" w16cid:durableId="1935940505">
    <w:abstractNumId w:val="30"/>
  </w:num>
  <w:num w:numId="28" w16cid:durableId="1039235593">
    <w:abstractNumId w:val="13"/>
  </w:num>
  <w:num w:numId="29" w16cid:durableId="1066538487">
    <w:abstractNumId w:val="16"/>
  </w:num>
  <w:num w:numId="30" w16cid:durableId="645663565">
    <w:abstractNumId w:val="16"/>
  </w:num>
  <w:num w:numId="31" w16cid:durableId="1857304802">
    <w:abstractNumId w:val="0"/>
  </w:num>
  <w:num w:numId="32" w16cid:durableId="1204172138">
    <w:abstractNumId w:val="5"/>
  </w:num>
  <w:num w:numId="33" w16cid:durableId="1827627384">
    <w:abstractNumId w:val="14"/>
  </w:num>
  <w:num w:numId="34" w16cid:durableId="881478262">
    <w:abstractNumId w:val="31"/>
  </w:num>
  <w:num w:numId="35" w16cid:durableId="1744448356">
    <w:abstractNumId w:val="2"/>
  </w:num>
  <w:num w:numId="36" w16cid:durableId="1199586645">
    <w:abstractNumId w:val="11"/>
  </w:num>
  <w:num w:numId="37" w16cid:durableId="1297953134">
    <w:abstractNumId w:val="4"/>
  </w:num>
  <w:num w:numId="38" w16cid:durableId="406541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1528C"/>
    <w:rsid w:val="0001617B"/>
    <w:rsid w:val="00036E73"/>
    <w:rsid w:val="00037504"/>
    <w:rsid w:val="000431AF"/>
    <w:rsid w:val="000537F0"/>
    <w:rsid w:val="000540B4"/>
    <w:rsid w:val="00071444"/>
    <w:rsid w:val="000770FA"/>
    <w:rsid w:val="00077ED8"/>
    <w:rsid w:val="00081799"/>
    <w:rsid w:val="000A142D"/>
    <w:rsid w:val="000B7CEB"/>
    <w:rsid w:val="000C5675"/>
    <w:rsid w:val="000D23D3"/>
    <w:rsid w:val="001065E1"/>
    <w:rsid w:val="00113771"/>
    <w:rsid w:val="00120C6B"/>
    <w:rsid w:val="001411CB"/>
    <w:rsid w:val="001463D4"/>
    <w:rsid w:val="00147ACF"/>
    <w:rsid w:val="00147C34"/>
    <w:rsid w:val="00154DB8"/>
    <w:rsid w:val="00165190"/>
    <w:rsid w:val="00180C33"/>
    <w:rsid w:val="00185B65"/>
    <w:rsid w:val="00191CCB"/>
    <w:rsid w:val="001A2CA2"/>
    <w:rsid w:val="001C3766"/>
    <w:rsid w:val="001D2986"/>
    <w:rsid w:val="001D29E0"/>
    <w:rsid w:val="001D4359"/>
    <w:rsid w:val="001E0A4A"/>
    <w:rsid w:val="0020344B"/>
    <w:rsid w:val="002456D5"/>
    <w:rsid w:val="00247843"/>
    <w:rsid w:val="00252930"/>
    <w:rsid w:val="00292360"/>
    <w:rsid w:val="00295CC4"/>
    <w:rsid w:val="002B35AF"/>
    <w:rsid w:val="002D670B"/>
    <w:rsid w:val="002E6FF1"/>
    <w:rsid w:val="002F46B2"/>
    <w:rsid w:val="00303C0D"/>
    <w:rsid w:val="00317238"/>
    <w:rsid w:val="00321077"/>
    <w:rsid w:val="00324F07"/>
    <w:rsid w:val="0033440C"/>
    <w:rsid w:val="00345B06"/>
    <w:rsid w:val="00363E5E"/>
    <w:rsid w:val="0039716C"/>
    <w:rsid w:val="003B43B7"/>
    <w:rsid w:val="003E5307"/>
    <w:rsid w:val="00414BF9"/>
    <w:rsid w:val="004352B2"/>
    <w:rsid w:val="00442042"/>
    <w:rsid w:val="00453903"/>
    <w:rsid w:val="004A2A4F"/>
    <w:rsid w:val="004B5A5E"/>
    <w:rsid w:val="004C2351"/>
    <w:rsid w:val="004C6359"/>
    <w:rsid w:val="004D6D4E"/>
    <w:rsid w:val="004E4754"/>
    <w:rsid w:val="004F6A3A"/>
    <w:rsid w:val="00505D06"/>
    <w:rsid w:val="00506786"/>
    <w:rsid w:val="0050759F"/>
    <w:rsid w:val="00516728"/>
    <w:rsid w:val="0052693E"/>
    <w:rsid w:val="005276FB"/>
    <w:rsid w:val="005378B3"/>
    <w:rsid w:val="0055190F"/>
    <w:rsid w:val="0055690C"/>
    <w:rsid w:val="00592FB1"/>
    <w:rsid w:val="005A1EDE"/>
    <w:rsid w:val="005B75F7"/>
    <w:rsid w:val="005C455C"/>
    <w:rsid w:val="005C7938"/>
    <w:rsid w:val="005D7B42"/>
    <w:rsid w:val="005F0E5D"/>
    <w:rsid w:val="005F5A0A"/>
    <w:rsid w:val="00602734"/>
    <w:rsid w:val="00606D30"/>
    <w:rsid w:val="006250E7"/>
    <w:rsid w:val="00633CDF"/>
    <w:rsid w:val="00644C08"/>
    <w:rsid w:val="006647A9"/>
    <w:rsid w:val="00664E38"/>
    <w:rsid w:val="006704CD"/>
    <w:rsid w:val="00671397"/>
    <w:rsid w:val="00682AEF"/>
    <w:rsid w:val="006A236B"/>
    <w:rsid w:val="006A5B0D"/>
    <w:rsid w:val="006B7A12"/>
    <w:rsid w:val="006D1327"/>
    <w:rsid w:val="006E0C87"/>
    <w:rsid w:val="006F2F19"/>
    <w:rsid w:val="006F5E26"/>
    <w:rsid w:val="007149B2"/>
    <w:rsid w:val="00733220"/>
    <w:rsid w:val="00745496"/>
    <w:rsid w:val="007459E2"/>
    <w:rsid w:val="00761AA2"/>
    <w:rsid w:val="0076589B"/>
    <w:rsid w:val="007835F2"/>
    <w:rsid w:val="00792FAA"/>
    <w:rsid w:val="007B5304"/>
    <w:rsid w:val="007C1D21"/>
    <w:rsid w:val="007D0DCA"/>
    <w:rsid w:val="007E218D"/>
    <w:rsid w:val="007E5997"/>
    <w:rsid w:val="007F0001"/>
    <w:rsid w:val="00802453"/>
    <w:rsid w:val="008037BF"/>
    <w:rsid w:val="00806801"/>
    <w:rsid w:val="008103C1"/>
    <w:rsid w:val="00813E42"/>
    <w:rsid w:val="00815D44"/>
    <w:rsid w:val="008318E1"/>
    <w:rsid w:val="00836A68"/>
    <w:rsid w:val="00841CE4"/>
    <w:rsid w:val="008500DF"/>
    <w:rsid w:val="00871C79"/>
    <w:rsid w:val="00872740"/>
    <w:rsid w:val="00873ABA"/>
    <w:rsid w:val="00877543"/>
    <w:rsid w:val="00892B44"/>
    <w:rsid w:val="00897F62"/>
    <w:rsid w:val="008B13CA"/>
    <w:rsid w:val="008C6F77"/>
    <w:rsid w:val="00921244"/>
    <w:rsid w:val="009258E8"/>
    <w:rsid w:val="00927BE4"/>
    <w:rsid w:val="00936002"/>
    <w:rsid w:val="00945EEC"/>
    <w:rsid w:val="00947546"/>
    <w:rsid w:val="0094A127"/>
    <w:rsid w:val="0098031F"/>
    <w:rsid w:val="00987465"/>
    <w:rsid w:val="00991B8B"/>
    <w:rsid w:val="00994788"/>
    <w:rsid w:val="009A0E67"/>
    <w:rsid w:val="009A3D34"/>
    <w:rsid w:val="009B141C"/>
    <w:rsid w:val="009B2B34"/>
    <w:rsid w:val="009B3623"/>
    <w:rsid w:val="009C4DE7"/>
    <w:rsid w:val="009C5866"/>
    <w:rsid w:val="009C7F44"/>
    <w:rsid w:val="009D4AFB"/>
    <w:rsid w:val="009D77BE"/>
    <w:rsid w:val="009E66D3"/>
    <w:rsid w:val="00A023D0"/>
    <w:rsid w:val="00A10FDA"/>
    <w:rsid w:val="00A1285A"/>
    <w:rsid w:val="00A235C8"/>
    <w:rsid w:val="00A27018"/>
    <w:rsid w:val="00A35F3F"/>
    <w:rsid w:val="00A54086"/>
    <w:rsid w:val="00A64E6A"/>
    <w:rsid w:val="00A737C8"/>
    <w:rsid w:val="00A76B8A"/>
    <w:rsid w:val="00A81750"/>
    <w:rsid w:val="00A83F2C"/>
    <w:rsid w:val="00A920F4"/>
    <w:rsid w:val="00AA3F03"/>
    <w:rsid w:val="00AA7647"/>
    <w:rsid w:val="00AC7060"/>
    <w:rsid w:val="00AE231A"/>
    <w:rsid w:val="00AF4486"/>
    <w:rsid w:val="00B0332A"/>
    <w:rsid w:val="00B0437E"/>
    <w:rsid w:val="00B241BF"/>
    <w:rsid w:val="00B24847"/>
    <w:rsid w:val="00B3310B"/>
    <w:rsid w:val="00B405D4"/>
    <w:rsid w:val="00BD61C9"/>
    <w:rsid w:val="00BE2BB9"/>
    <w:rsid w:val="00BF0173"/>
    <w:rsid w:val="00BF198B"/>
    <w:rsid w:val="00C06072"/>
    <w:rsid w:val="00C15801"/>
    <w:rsid w:val="00C337DF"/>
    <w:rsid w:val="00C46739"/>
    <w:rsid w:val="00C61A08"/>
    <w:rsid w:val="00C622EA"/>
    <w:rsid w:val="00C63EAC"/>
    <w:rsid w:val="00C83773"/>
    <w:rsid w:val="00C9047A"/>
    <w:rsid w:val="00C92E40"/>
    <w:rsid w:val="00C96875"/>
    <w:rsid w:val="00C976D9"/>
    <w:rsid w:val="00CA0E9D"/>
    <w:rsid w:val="00CB3AE8"/>
    <w:rsid w:val="00CC7AD2"/>
    <w:rsid w:val="00CF0406"/>
    <w:rsid w:val="00CF662A"/>
    <w:rsid w:val="00CF74EA"/>
    <w:rsid w:val="00D12721"/>
    <w:rsid w:val="00D22F81"/>
    <w:rsid w:val="00D4158A"/>
    <w:rsid w:val="00D41E83"/>
    <w:rsid w:val="00D62583"/>
    <w:rsid w:val="00D62715"/>
    <w:rsid w:val="00D64FA0"/>
    <w:rsid w:val="00D72326"/>
    <w:rsid w:val="00D840EA"/>
    <w:rsid w:val="00D91638"/>
    <w:rsid w:val="00DC1090"/>
    <w:rsid w:val="00DD1058"/>
    <w:rsid w:val="00DD51F4"/>
    <w:rsid w:val="00DF7553"/>
    <w:rsid w:val="00DF7C73"/>
    <w:rsid w:val="00E85131"/>
    <w:rsid w:val="00EA3FA4"/>
    <w:rsid w:val="00EB6757"/>
    <w:rsid w:val="00EB68A1"/>
    <w:rsid w:val="00ED36E8"/>
    <w:rsid w:val="00EF50E5"/>
    <w:rsid w:val="00EF54CD"/>
    <w:rsid w:val="00EF68B3"/>
    <w:rsid w:val="00F050B9"/>
    <w:rsid w:val="00F14F09"/>
    <w:rsid w:val="00F14FF6"/>
    <w:rsid w:val="00F27AC1"/>
    <w:rsid w:val="00F32BC1"/>
    <w:rsid w:val="00F34806"/>
    <w:rsid w:val="00F546C5"/>
    <w:rsid w:val="00F55F11"/>
    <w:rsid w:val="00F63CB8"/>
    <w:rsid w:val="00F72642"/>
    <w:rsid w:val="00F93F4A"/>
    <w:rsid w:val="00FC10A4"/>
    <w:rsid w:val="00FC3D99"/>
    <w:rsid w:val="00FD7E12"/>
    <w:rsid w:val="00FE00FB"/>
    <w:rsid w:val="00FE1577"/>
    <w:rsid w:val="00FF1EBA"/>
    <w:rsid w:val="00FF3754"/>
    <w:rsid w:val="01159B87"/>
    <w:rsid w:val="012C3F43"/>
    <w:rsid w:val="0146B286"/>
    <w:rsid w:val="01B40B22"/>
    <w:rsid w:val="0201BCFD"/>
    <w:rsid w:val="0207A096"/>
    <w:rsid w:val="021CE538"/>
    <w:rsid w:val="022665D6"/>
    <w:rsid w:val="022A833C"/>
    <w:rsid w:val="029823B8"/>
    <w:rsid w:val="02E1CFD4"/>
    <w:rsid w:val="03391A4F"/>
    <w:rsid w:val="03778CF1"/>
    <w:rsid w:val="03B8B599"/>
    <w:rsid w:val="049D61C9"/>
    <w:rsid w:val="04A30039"/>
    <w:rsid w:val="04A6B149"/>
    <w:rsid w:val="052F0CF2"/>
    <w:rsid w:val="054E3E08"/>
    <w:rsid w:val="055485FA"/>
    <w:rsid w:val="060DFE79"/>
    <w:rsid w:val="065E5234"/>
    <w:rsid w:val="06CA1E9D"/>
    <w:rsid w:val="06FA601E"/>
    <w:rsid w:val="076E30CC"/>
    <w:rsid w:val="077A5AB5"/>
    <w:rsid w:val="07993540"/>
    <w:rsid w:val="07EF79C4"/>
    <w:rsid w:val="07FD02E9"/>
    <w:rsid w:val="07FFB750"/>
    <w:rsid w:val="0828D3BC"/>
    <w:rsid w:val="08A261EA"/>
    <w:rsid w:val="092AC61F"/>
    <w:rsid w:val="0934820F"/>
    <w:rsid w:val="093A20C6"/>
    <w:rsid w:val="095CB581"/>
    <w:rsid w:val="098B0E17"/>
    <w:rsid w:val="0990A2C6"/>
    <w:rsid w:val="09DF9FC4"/>
    <w:rsid w:val="09E6B017"/>
    <w:rsid w:val="09E6D665"/>
    <w:rsid w:val="0A0D524A"/>
    <w:rsid w:val="0A34529A"/>
    <w:rsid w:val="0A392664"/>
    <w:rsid w:val="0ABD97DD"/>
    <w:rsid w:val="0ADB7929"/>
    <w:rsid w:val="0AE73BD8"/>
    <w:rsid w:val="0B174A32"/>
    <w:rsid w:val="0B2B03D7"/>
    <w:rsid w:val="0B643EB0"/>
    <w:rsid w:val="0B93E493"/>
    <w:rsid w:val="0BB3EF6E"/>
    <w:rsid w:val="0BDDE545"/>
    <w:rsid w:val="0C0837B7"/>
    <w:rsid w:val="0C0B564C"/>
    <w:rsid w:val="0C387AE4"/>
    <w:rsid w:val="0C4A8B36"/>
    <w:rsid w:val="0C5C35D5"/>
    <w:rsid w:val="0CAEB59A"/>
    <w:rsid w:val="0CBAE1C1"/>
    <w:rsid w:val="0CC6C325"/>
    <w:rsid w:val="0CF9C763"/>
    <w:rsid w:val="0CFCC006"/>
    <w:rsid w:val="0D5BC774"/>
    <w:rsid w:val="0D64B937"/>
    <w:rsid w:val="0DC6DD6B"/>
    <w:rsid w:val="0E6A0E31"/>
    <w:rsid w:val="0EEC0E52"/>
    <w:rsid w:val="0EF7AAFA"/>
    <w:rsid w:val="0F1DAE04"/>
    <w:rsid w:val="0F21F08A"/>
    <w:rsid w:val="0F80AE65"/>
    <w:rsid w:val="0F9C117F"/>
    <w:rsid w:val="0FA81E11"/>
    <w:rsid w:val="0FB0EBB1"/>
    <w:rsid w:val="0FD79E96"/>
    <w:rsid w:val="1053243E"/>
    <w:rsid w:val="1085F4C9"/>
    <w:rsid w:val="108ABB19"/>
    <w:rsid w:val="10A5EBEB"/>
    <w:rsid w:val="10F81347"/>
    <w:rsid w:val="119FBC0E"/>
    <w:rsid w:val="11CEB7FE"/>
    <w:rsid w:val="11DC35DF"/>
    <w:rsid w:val="12052239"/>
    <w:rsid w:val="12240F92"/>
    <w:rsid w:val="12A46291"/>
    <w:rsid w:val="12A92ABF"/>
    <w:rsid w:val="12ABB35D"/>
    <w:rsid w:val="12AF7A74"/>
    <w:rsid w:val="12C987B1"/>
    <w:rsid w:val="12D9A7D7"/>
    <w:rsid w:val="12EB5370"/>
    <w:rsid w:val="1358E228"/>
    <w:rsid w:val="13B4FEDC"/>
    <w:rsid w:val="13BF82ED"/>
    <w:rsid w:val="13E0642B"/>
    <w:rsid w:val="13E6CF43"/>
    <w:rsid w:val="13E8EE05"/>
    <w:rsid w:val="13F4CF3A"/>
    <w:rsid w:val="140CB42C"/>
    <w:rsid w:val="144CF44F"/>
    <w:rsid w:val="144D81CB"/>
    <w:rsid w:val="1459DA9C"/>
    <w:rsid w:val="1472E6F4"/>
    <w:rsid w:val="149A3160"/>
    <w:rsid w:val="1523F9BB"/>
    <w:rsid w:val="1578B5BC"/>
    <w:rsid w:val="15B6685A"/>
    <w:rsid w:val="15CB6449"/>
    <w:rsid w:val="15E645C3"/>
    <w:rsid w:val="15E9EFBE"/>
    <w:rsid w:val="162AE55C"/>
    <w:rsid w:val="162DC7B3"/>
    <w:rsid w:val="1632AD5A"/>
    <w:rsid w:val="165D77C6"/>
    <w:rsid w:val="16D4AEB1"/>
    <w:rsid w:val="16D56678"/>
    <w:rsid w:val="16FBB2FA"/>
    <w:rsid w:val="173BCEC7"/>
    <w:rsid w:val="175D46D6"/>
    <w:rsid w:val="17CCACBD"/>
    <w:rsid w:val="17E53AEF"/>
    <w:rsid w:val="17EEBC0C"/>
    <w:rsid w:val="18279790"/>
    <w:rsid w:val="1871DD3A"/>
    <w:rsid w:val="18BA194B"/>
    <w:rsid w:val="18FD3B3A"/>
    <w:rsid w:val="19219080"/>
    <w:rsid w:val="19788C8F"/>
    <w:rsid w:val="1979B7FC"/>
    <w:rsid w:val="197BAE7B"/>
    <w:rsid w:val="19949D10"/>
    <w:rsid w:val="19BAA9B5"/>
    <w:rsid w:val="19C7205E"/>
    <w:rsid w:val="1A1510C8"/>
    <w:rsid w:val="1A55D8ED"/>
    <w:rsid w:val="1A5DD285"/>
    <w:rsid w:val="1A94C9D3"/>
    <w:rsid w:val="1AAF4D38"/>
    <w:rsid w:val="1B7F1454"/>
    <w:rsid w:val="1BAE5173"/>
    <w:rsid w:val="1C0D0BAD"/>
    <w:rsid w:val="1C6F2DE9"/>
    <w:rsid w:val="1CBAA450"/>
    <w:rsid w:val="1CDEFF6E"/>
    <w:rsid w:val="1CE89E0D"/>
    <w:rsid w:val="1D389D96"/>
    <w:rsid w:val="1D3F07CA"/>
    <w:rsid w:val="1D53FE61"/>
    <w:rsid w:val="1D940D12"/>
    <w:rsid w:val="1DAFB603"/>
    <w:rsid w:val="1E042F33"/>
    <w:rsid w:val="1E0DC01E"/>
    <w:rsid w:val="1E1D0342"/>
    <w:rsid w:val="1F0EF404"/>
    <w:rsid w:val="1F439E78"/>
    <w:rsid w:val="1F58A6DB"/>
    <w:rsid w:val="1F831D71"/>
    <w:rsid w:val="1F9110D7"/>
    <w:rsid w:val="1FAF9E08"/>
    <w:rsid w:val="1FEC26A0"/>
    <w:rsid w:val="206BD87F"/>
    <w:rsid w:val="20848731"/>
    <w:rsid w:val="20B69106"/>
    <w:rsid w:val="20E68C7C"/>
    <w:rsid w:val="20F7F826"/>
    <w:rsid w:val="211BDC2B"/>
    <w:rsid w:val="2134E4B8"/>
    <w:rsid w:val="216AE444"/>
    <w:rsid w:val="21EE96B1"/>
    <w:rsid w:val="221EBFB3"/>
    <w:rsid w:val="22205C65"/>
    <w:rsid w:val="2236F52D"/>
    <w:rsid w:val="22390D5A"/>
    <w:rsid w:val="2241972C"/>
    <w:rsid w:val="22736016"/>
    <w:rsid w:val="2273CC97"/>
    <w:rsid w:val="22A4C390"/>
    <w:rsid w:val="22F3EF38"/>
    <w:rsid w:val="237B5B85"/>
    <w:rsid w:val="23A55B62"/>
    <w:rsid w:val="23EEE675"/>
    <w:rsid w:val="245C9BC3"/>
    <w:rsid w:val="246C4C9E"/>
    <w:rsid w:val="247BBEE0"/>
    <w:rsid w:val="24A892C4"/>
    <w:rsid w:val="24C2DF19"/>
    <w:rsid w:val="24F028F5"/>
    <w:rsid w:val="2517BBE8"/>
    <w:rsid w:val="251ACE18"/>
    <w:rsid w:val="25737519"/>
    <w:rsid w:val="25FFCFD0"/>
    <w:rsid w:val="261241EA"/>
    <w:rsid w:val="262AD470"/>
    <w:rsid w:val="263E8A1C"/>
    <w:rsid w:val="2653BC41"/>
    <w:rsid w:val="269228A2"/>
    <w:rsid w:val="26DCB953"/>
    <w:rsid w:val="26E520C6"/>
    <w:rsid w:val="271CDFB8"/>
    <w:rsid w:val="279C35CB"/>
    <w:rsid w:val="27A78DE3"/>
    <w:rsid w:val="27DCD987"/>
    <w:rsid w:val="27E37123"/>
    <w:rsid w:val="282C1FA7"/>
    <w:rsid w:val="284CD2D3"/>
    <w:rsid w:val="28567CEC"/>
    <w:rsid w:val="2876E4BD"/>
    <w:rsid w:val="2890D5D0"/>
    <w:rsid w:val="2893CBC1"/>
    <w:rsid w:val="28C2A844"/>
    <w:rsid w:val="28C577D2"/>
    <w:rsid w:val="291331D2"/>
    <w:rsid w:val="2953CB43"/>
    <w:rsid w:val="2963B179"/>
    <w:rsid w:val="299BFDCA"/>
    <w:rsid w:val="29ADBC29"/>
    <w:rsid w:val="2A1D7DD7"/>
    <w:rsid w:val="2A6A9354"/>
    <w:rsid w:val="2AAA1260"/>
    <w:rsid w:val="2AAFFE68"/>
    <w:rsid w:val="2BAEC6AF"/>
    <w:rsid w:val="2BC64F8F"/>
    <w:rsid w:val="2BCC1EFA"/>
    <w:rsid w:val="2BFC647C"/>
    <w:rsid w:val="2C1D5EAE"/>
    <w:rsid w:val="2C27BC20"/>
    <w:rsid w:val="2C39C5C3"/>
    <w:rsid w:val="2C445FE5"/>
    <w:rsid w:val="2C8C6EBB"/>
    <w:rsid w:val="2CDF03A7"/>
    <w:rsid w:val="2CFCFBAC"/>
    <w:rsid w:val="2D76FD1A"/>
    <w:rsid w:val="2D8E5EE1"/>
    <w:rsid w:val="2DD034B0"/>
    <w:rsid w:val="2E2A06C0"/>
    <w:rsid w:val="2E45B8FE"/>
    <w:rsid w:val="2ED3348F"/>
    <w:rsid w:val="2EE956AA"/>
    <w:rsid w:val="2EFA65FE"/>
    <w:rsid w:val="2F0E860C"/>
    <w:rsid w:val="2F458634"/>
    <w:rsid w:val="2F6AAEF5"/>
    <w:rsid w:val="2F7F26DA"/>
    <w:rsid w:val="2FB48D51"/>
    <w:rsid w:val="2FBF3FF3"/>
    <w:rsid w:val="2FCAB934"/>
    <w:rsid w:val="2FCF4788"/>
    <w:rsid w:val="2FE86FE3"/>
    <w:rsid w:val="2FF1007F"/>
    <w:rsid w:val="300476E4"/>
    <w:rsid w:val="303A5CA9"/>
    <w:rsid w:val="308814BE"/>
    <w:rsid w:val="31189FF3"/>
    <w:rsid w:val="315E2200"/>
    <w:rsid w:val="315F4115"/>
    <w:rsid w:val="31A70647"/>
    <w:rsid w:val="31B9E7B1"/>
    <w:rsid w:val="323609A6"/>
    <w:rsid w:val="32606C34"/>
    <w:rsid w:val="326FB88F"/>
    <w:rsid w:val="3284FF61"/>
    <w:rsid w:val="328EECB5"/>
    <w:rsid w:val="32B9C937"/>
    <w:rsid w:val="32CD5BB9"/>
    <w:rsid w:val="32F54082"/>
    <w:rsid w:val="33164B6E"/>
    <w:rsid w:val="3381E781"/>
    <w:rsid w:val="3393F556"/>
    <w:rsid w:val="33D8A164"/>
    <w:rsid w:val="3479EA0C"/>
    <w:rsid w:val="3481C34E"/>
    <w:rsid w:val="348FD917"/>
    <w:rsid w:val="34955074"/>
    <w:rsid w:val="34D3D426"/>
    <w:rsid w:val="35178169"/>
    <w:rsid w:val="3529656C"/>
    <w:rsid w:val="3536E938"/>
    <w:rsid w:val="35977090"/>
    <w:rsid w:val="361101CC"/>
    <w:rsid w:val="36797974"/>
    <w:rsid w:val="368BCB39"/>
    <w:rsid w:val="369D9690"/>
    <w:rsid w:val="36BCCE15"/>
    <w:rsid w:val="370D8662"/>
    <w:rsid w:val="37549C81"/>
    <w:rsid w:val="3790E77E"/>
    <w:rsid w:val="37BBAE2C"/>
    <w:rsid w:val="38330BEC"/>
    <w:rsid w:val="383361B4"/>
    <w:rsid w:val="3882A454"/>
    <w:rsid w:val="38AC1287"/>
    <w:rsid w:val="38FFB5D0"/>
    <w:rsid w:val="391DD65B"/>
    <w:rsid w:val="394AD569"/>
    <w:rsid w:val="39521686"/>
    <w:rsid w:val="39586983"/>
    <w:rsid w:val="395B0616"/>
    <w:rsid w:val="395DFB59"/>
    <w:rsid w:val="396483C3"/>
    <w:rsid w:val="39D9E594"/>
    <w:rsid w:val="3A1C811B"/>
    <w:rsid w:val="3A2DCD23"/>
    <w:rsid w:val="3A58BB24"/>
    <w:rsid w:val="3AA5BF1A"/>
    <w:rsid w:val="3AE164D8"/>
    <w:rsid w:val="3B467868"/>
    <w:rsid w:val="3C2A71FA"/>
    <w:rsid w:val="3C3FA3FB"/>
    <w:rsid w:val="3C892268"/>
    <w:rsid w:val="3CB5339D"/>
    <w:rsid w:val="3CB81DC9"/>
    <w:rsid w:val="3CCB9130"/>
    <w:rsid w:val="3D14200D"/>
    <w:rsid w:val="3D19790C"/>
    <w:rsid w:val="3D230C24"/>
    <w:rsid w:val="3DD6B375"/>
    <w:rsid w:val="3E3DD62B"/>
    <w:rsid w:val="3E5103FE"/>
    <w:rsid w:val="3E781D0E"/>
    <w:rsid w:val="3EB73F8A"/>
    <w:rsid w:val="3EBE97B9"/>
    <w:rsid w:val="3ECD0860"/>
    <w:rsid w:val="3F03D153"/>
    <w:rsid w:val="3F384F49"/>
    <w:rsid w:val="3FE0FE41"/>
    <w:rsid w:val="3FE853D3"/>
    <w:rsid w:val="40105495"/>
    <w:rsid w:val="40173DA7"/>
    <w:rsid w:val="4062A5CF"/>
    <w:rsid w:val="4072AAB7"/>
    <w:rsid w:val="40B8BB7A"/>
    <w:rsid w:val="40C84951"/>
    <w:rsid w:val="40CF8346"/>
    <w:rsid w:val="40D5982B"/>
    <w:rsid w:val="41382560"/>
    <w:rsid w:val="413DBE6B"/>
    <w:rsid w:val="4149BEE2"/>
    <w:rsid w:val="41EE84E6"/>
    <w:rsid w:val="41F52715"/>
    <w:rsid w:val="4217CE70"/>
    <w:rsid w:val="42AF72E5"/>
    <w:rsid w:val="42E56D58"/>
    <w:rsid w:val="43111FE4"/>
    <w:rsid w:val="441FE944"/>
    <w:rsid w:val="443A7BEC"/>
    <w:rsid w:val="44464287"/>
    <w:rsid w:val="44965549"/>
    <w:rsid w:val="44A09C99"/>
    <w:rsid w:val="44B5D180"/>
    <w:rsid w:val="44C9E7B6"/>
    <w:rsid w:val="453BEC9A"/>
    <w:rsid w:val="45CD2900"/>
    <w:rsid w:val="45D91EAE"/>
    <w:rsid w:val="45DDB13A"/>
    <w:rsid w:val="4611606C"/>
    <w:rsid w:val="467C2161"/>
    <w:rsid w:val="467DF514"/>
    <w:rsid w:val="469A34DE"/>
    <w:rsid w:val="46A74F90"/>
    <w:rsid w:val="46A958D6"/>
    <w:rsid w:val="46AE8C55"/>
    <w:rsid w:val="46CFC7A6"/>
    <w:rsid w:val="46E46B3B"/>
    <w:rsid w:val="474648A8"/>
    <w:rsid w:val="475BFF8D"/>
    <w:rsid w:val="47D7E1F1"/>
    <w:rsid w:val="47DC461C"/>
    <w:rsid w:val="48350CE3"/>
    <w:rsid w:val="484F1D45"/>
    <w:rsid w:val="48551B4A"/>
    <w:rsid w:val="48739D82"/>
    <w:rsid w:val="487722F6"/>
    <w:rsid w:val="4878A9E1"/>
    <w:rsid w:val="4895F4E1"/>
    <w:rsid w:val="48BD3F8B"/>
    <w:rsid w:val="48E08F2D"/>
    <w:rsid w:val="48E5E188"/>
    <w:rsid w:val="4900B35A"/>
    <w:rsid w:val="49422652"/>
    <w:rsid w:val="49891D14"/>
    <w:rsid w:val="4991984E"/>
    <w:rsid w:val="49A64D76"/>
    <w:rsid w:val="49E3FD3A"/>
    <w:rsid w:val="4A06D5A2"/>
    <w:rsid w:val="4A8CF32A"/>
    <w:rsid w:val="4AABB4B3"/>
    <w:rsid w:val="4B92BAB6"/>
    <w:rsid w:val="4BA349F6"/>
    <w:rsid w:val="4BADD45F"/>
    <w:rsid w:val="4BDB4D71"/>
    <w:rsid w:val="4BFEE127"/>
    <w:rsid w:val="4C01D5AC"/>
    <w:rsid w:val="4C120D36"/>
    <w:rsid w:val="4C4D8A36"/>
    <w:rsid w:val="4C9E5DF3"/>
    <w:rsid w:val="4CC82AE3"/>
    <w:rsid w:val="4D4FCEF0"/>
    <w:rsid w:val="4D5904F0"/>
    <w:rsid w:val="4DB34D6A"/>
    <w:rsid w:val="4DBF1A5A"/>
    <w:rsid w:val="4DD6FCCB"/>
    <w:rsid w:val="4E02628B"/>
    <w:rsid w:val="4E0A08C5"/>
    <w:rsid w:val="4E362393"/>
    <w:rsid w:val="4E59D54F"/>
    <w:rsid w:val="4E5C6AF3"/>
    <w:rsid w:val="4EDA1C02"/>
    <w:rsid w:val="4EDBB6AB"/>
    <w:rsid w:val="4F3E7AAF"/>
    <w:rsid w:val="4F779A05"/>
    <w:rsid w:val="4FA2DFC6"/>
    <w:rsid w:val="5044C66E"/>
    <w:rsid w:val="504DA287"/>
    <w:rsid w:val="5062F4E1"/>
    <w:rsid w:val="506B7468"/>
    <w:rsid w:val="50BC509B"/>
    <w:rsid w:val="5163AE31"/>
    <w:rsid w:val="51741D9C"/>
    <w:rsid w:val="5187F038"/>
    <w:rsid w:val="51C1C2A4"/>
    <w:rsid w:val="51D14EC5"/>
    <w:rsid w:val="51DAFD5C"/>
    <w:rsid w:val="51DC2494"/>
    <w:rsid w:val="5202B463"/>
    <w:rsid w:val="5202BDCA"/>
    <w:rsid w:val="523904EB"/>
    <w:rsid w:val="5257DDC0"/>
    <w:rsid w:val="52DA4047"/>
    <w:rsid w:val="52EC4F97"/>
    <w:rsid w:val="53040E8D"/>
    <w:rsid w:val="53402459"/>
    <w:rsid w:val="534F0B6F"/>
    <w:rsid w:val="53733C8E"/>
    <w:rsid w:val="53CFA92A"/>
    <w:rsid w:val="53F7F05F"/>
    <w:rsid w:val="541876FE"/>
    <w:rsid w:val="548FDCD6"/>
    <w:rsid w:val="54A7ACB8"/>
    <w:rsid w:val="54BA146B"/>
    <w:rsid w:val="55140EF8"/>
    <w:rsid w:val="55772955"/>
    <w:rsid w:val="5578C518"/>
    <w:rsid w:val="55A846CA"/>
    <w:rsid w:val="55DDA6C3"/>
    <w:rsid w:val="560EFCE2"/>
    <w:rsid w:val="56436B31"/>
    <w:rsid w:val="576F5BFD"/>
    <w:rsid w:val="57729CE3"/>
    <w:rsid w:val="577C4CB1"/>
    <w:rsid w:val="57ACAF1C"/>
    <w:rsid w:val="57B0419A"/>
    <w:rsid w:val="57D3F36F"/>
    <w:rsid w:val="581D4CA7"/>
    <w:rsid w:val="58331D7B"/>
    <w:rsid w:val="5858E249"/>
    <w:rsid w:val="58712C27"/>
    <w:rsid w:val="58911E2A"/>
    <w:rsid w:val="58ADF6E5"/>
    <w:rsid w:val="58DD635C"/>
    <w:rsid w:val="58EBA9D6"/>
    <w:rsid w:val="595B03F9"/>
    <w:rsid w:val="59775B08"/>
    <w:rsid w:val="599E2BC7"/>
    <w:rsid w:val="59FBD3A1"/>
    <w:rsid w:val="5A281790"/>
    <w:rsid w:val="5A2AFE78"/>
    <w:rsid w:val="5A8CC59F"/>
    <w:rsid w:val="5B6DA45C"/>
    <w:rsid w:val="5B7293B7"/>
    <w:rsid w:val="5B9093A6"/>
    <w:rsid w:val="5BBD91A2"/>
    <w:rsid w:val="5C06474C"/>
    <w:rsid w:val="5C186B53"/>
    <w:rsid w:val="5C1A336B"/>
    <w:rsid w:val="5C2BD8DD"/>
    <w:rsid w:val="5C38882F"/>
    <w:rsid w:val="5C4986D6"/>
    <w:rsid w:val="5C620F61"/>
    <w:rsid w:val="5C76C9CD"/>
    <w:rsid w:val="5C802D7B"/>
    <w:rsid w:val="5C862E99"/>
    <w:rsid w:val="5CA822FE"/>
    <w:rsid w:val="5CC071AB"/>
    <w:rsid w:val="5D2CF6BF"/>
    <w:rsid w:val="5D51C03F"/>
    <w:rsid w:val="5DAE5D96"/>
    <w:rsid w:val="5DCAF3B9"/>
    <w:rsid w:val="5DCC9318"/>
    <w:rsid w:val="5DE4F11B"/>
    <w:rsid w:val="5E3077BA"/>
    <w:rsid w:val="5EBD6760"/>
    <w:rsid w:val="5EF1F42A"/>
    <w:rsid w:val="5EF7B200"/>
    <w:rsid w:val="5F0017C0"/>
    <w:rsid w:val="5F24C5DC"/>
    <w:rsid w:val="5F29B4BB"/>
    <w:rsid w:val="5F48C284"/>
    <w:rsid w:val="5F5148DC"/>
    <w:rsid w:val="5F5B975B"/>
    <w:rsid w:val="5F62FADC"/>
    <w:rsid w:val="5F6FE3A8"/>
    <w:rsid w:val="5FA1D3C9"/>
    <w:rsid w:val="5FD1B101"/>
    <w:rsid w:val="5FE99CE6"/>
    <w:rsid w:val="5FF7D8EF"/>
    <w:rsid w:val="601A54FF"/>
    <w:rsid w:val="606A0ED2"/>
    <w:rsid w:val="60E12A5F"/>
    <w:rsid w:val="616648E1"/>
    <w:rsid w:val="61AD2604"/>
    <w:rsid w:val="6226670E"/>
    <w:rsid w:val="62493BDA"/>
    <w:rsid w:val="62977DB4"/>
    <w:rsid w:val="62D32ED7"/>
    <w:rsid w:val="62E152EA"/>
    <w:rsid w:val="62F464CC"/>
    <w:rsid w:val="636650B0"/>
    <w:rsid w:val="63F760E9"/>
    <w:rsid w:val="64053009"/>
    <w:rsid w:val="64876F8B"/>
    <w:rsid w:val="64B81F98"/>
    <w:rsid w:val="64CE2A02"/>
    <w:rsid w:val="65B3F9D9"/>
    <w:rsid w:val="65B841A2"/>
    <w:rsid w:val="65CF39BB"/>
    <w:rsid w:val="6604D735"/>
    <w:rsid w:val="663429A6"/>
    <w:rsid w:val="668A56B0"/>
    <w:rsid w:val="66C96EA5"/>
    <w:rsid w:val="66FFD461"/>
    <w:rsid w:val="67387AA3"/>
    <w:rsid w:val="67406949"/>
    <w:rsid w:val="6746FA41"/>
    <w:rsid w:val="6767CD14"/>
    <w:rsid w:val="67F1E75E"/>
    <w:rsid w:val="6800539C"/>
    <w:rsid w:val="682861FA"/>
    <w:rsid w:val="682D1172"/>
    <w:rsid w:val="6859C2EA"/>
    <w:rsid w:val="68D6F46F"/>
    <w:rsid w:val="68E30743"/>
    <w:rsid w:val="68ED3F39"/>
    <w:rsid w:val="68F224B6"/>
    <w:rsid w:val="68FA9093"/>
    <w:rsid w:val="68FD22D8"/>
    <w:rsid w:val="6906B5F4"/>
    <w:rsid w:val="69341E62"/>
    <w:rsid w:val="693F0027"/>
    <w:rsid w:val="69873A75"/>
    <w:rsid w:val="69907EEC"/>
    <w:rsid w:val="69B99F3A"/>
    <w:rsid w:val="6A6D9B1F"/>
    <w:rsid w:val="6AB83C6A"/>
    <w:rsid w:val="6ADDA50C"/>
    <w:rsid w:val="6B1142F5"/>
    <w:rsid w:val="6B9114BB"/>
    <w:rsid w:val="6BB55BDE"/>
    <w:rsid w:val="6C5E0B57"/>
    <w:rsid w:val="6C6F37C3"/>
    <w:rsid w:val="6C8DBF1D"/>
    <w:rsid w:val="6CDD9A0A"/>
    <w:rsid w:val="6D197DF3"/>
    <w:rsid w:val="6D6E2B50"/>
    <w:rsid w:val="6D9A17B3"/>
    <w:rsid w:val="6DA1EE32"/>
    <w:rsid w:val="6DDD4EF4"/>
    <w:rsid w:val="6E121656"/>
    <w:rsid w:val="6E157B5F"/>
    <w:rsid w:val="6E3E0759"/>
    <w:rsid w:val="6F6217B8"/>
    <w:rsid w:val="6F75F778"/>
    <w:rsid w:val="6FB1E935"/>
    <w:rsid w:val="6FD2EC81"/>
    <w:rsid w:val="6FFC3CBA"/>
    <w:rsid w:val="7029B60D"/>
    <w:rsid w:val="70466FDC"/>
    <w:rsid w:val="705ADFAC"/>
    <w:rsid w:val="709291B9"/>
    <w:rsid w:val="70BB03DD"/>
    <w:rsid w:val="70E9AB46"/>
    <w:rsid w:val="715B00DA"/>
    <w:rsid w:val="715D734A"/>
    <w:rsid w:val="719B4290"/>
    <w:rsid w:val="719E092F"/>
    <w:rsid w:val="71B6A8C3"/>
    <w:rsid w:val="71DA20E1"/>
    <w:rsid w:val="71F2B60D"/>
    <w:rsid w:val="720F511F"/>
    <w:rsid w:val="721AEA72"/>
    <w:rsid w:val="7287BB91"/>
    <w:rsid w:val="728EDD63"/>
    <w:rsid w:val="7294A2AE"/>
    <w:rsid w:val="72AC0AB1"/>
    <w:rsid w:val="72D59D8E"/>
    <w:rsid w:val="7302FE7E"/>
    <w:rsid w:val="733689F9"/>
    <w:rsid w:val="73642362"/>
    <w:rsid w:val="73788A14"/>
    <w:rsid w:val="73834887"/>
    <w:rsid w:val="73A15B2D"/>
    <w:rsid w:val="73D6C9B1"/>
    <w:rsid w:val="743EA648"/>
    <w:rsid w:val="747DFCFF"/>
    <w:rsid w:val="74ABFEC3"/>
    <w:rsid w:val="74C742CA"/>
    <w:rsid w:val="74D4B12B"/>
    <w:rsid w:val="74EB4079"/>
    <w:rsid w:val="7551810D"/>
    <w:rsid w:val="75BB0175"/>
    <w:rsid w:val="7633CED4"/>
    <w:rsid w:val="7650BB2A"/>
    <w:rsid w:val="77079DD7"/>
    <w:rsid w:val="77446579"/>
    <w:rsid w:val="7763F80C"/>
    <w:rsid w:val="77AC4663"/>
    <w:rsid w:val="782AE888"/>
    <w:rsid w:val="78EA812A"/>
    <w:rsid w:val="79060D7E"/>
    <w:rsid w:val="794A2601"/>
    <w:rsid w:val="795A35C8"/>
    <w:rsid w:val="796F17A1"/>
    <w:rsid w:val="7971451C"/>
    <w:rsid w:val="799E73CB"/>
    <w:rsid w:val="79B8DD50"/>
    <w:rsid w:val="79F77454"/>
    <w:rsid w:val="7A23885D"/>
    <w:rsid w:val="7A2417CA"/>
    <w:rsid w:val="7A66959B"/>
    <w:rsid w:val="7A7A976B"/>
    <w:rsid w:val="7ABAB4AF"/>
    <w:rsid w:val="7ADCFED3"/>
    <w:rsid w:val="7AEA3711"/>
    <w:rsid w:val="7AF87F2B"/>
    <w:rsid w:val="7B130A61"/>
    <w:rsid w:val="7B1A0160"/>
    <w:rsid w:val="7B7B2D4E"/>
    <w:rsid w:val="7B8F7BD0"/>
    <w:rsid w:val="7C1547C7"/>
    <w:rsid w:val="7C1F88DD"/>
    <w:rsid w:val="7C3B5223"/>
    <w:rsid w:val="7C557D2B"/>
    <w:rsid w:val="7C6ED3A9"/>
    <w:rsid w:val="7C8D2B8D"/>
    <w:rsid w:val="7D1A7487"/>
    <w:rsid w:val="7D6088D8"/>
    <w:rsid w:val="7D67E6E8"/>
    <w:rsid w:val="7D9528AE"/>
    <w:rsid w:val="7DBCC231"/>
    <w:rsid w:val="7E21E12C"/>
    <w:rsid w:val="7E4BAF57"/>
    <w:rsid w:val="7E7B67A5"/>
    <w:rsid w:val="7EA045D5"/>
    <w:rsid w:val="7EBD464F"/>
    <w:rsid w:val="7EBF6A60"/>
    <w:rsid w:val="7EDE3E56"/>
    <w:rsid w:val="7EFBF7D4"/>
    <w:rsid w:val="7EFE6CD2"/>
    <w:rsid w:val="7F21DD94"/>
    <w:rsid w:val="7F286B56"/>
    <w:rsid w:val="7F5E8CA8"/>
    <w:rsid w:val="7F72F2E5"/>
    <w:rsid w:val="7FF14F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4486"/>
  </w:style>
  <w:style w:type="paragraph" w:styleId="Kop1">
    <w:name w:val="heading 1"/>
    <w:basedOn w:val="Standaard"/>
    <w:next w:val="Standaard"/>
    <w:link w:val="Kop1Char"/>
    <w:uiPriority w:val="9"/>
    <w:qFormat/>
    <w:rsid w:val="00B24847"/>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B24847"/>
    <w:pPr>
      <w:keepNext/>
      <w:keepLines/>
      <w:numPr>
        <w:numId w:val="29"/>
      </w:numPr>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B24847"/>
    <w:rPr>
      <w:rFonts w:asciiTheme="majorHAnsi" w:eastAsiaTheme="majorEastAsia" w:hAnsiTheme="majorHAnsi" w:cstheme="majorBidi"/>
      <w:b/>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B24847"/>
    <w:rPr>
      <w:rFonts w:asciiTheme="majorHAnsi" w:eastAsiaTheme="majorEastAsia" w:hAnsiTheme="majorHAnsi" w:cstheme="majorBidi"/>
      <w:b/>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3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35657381">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1469742238">
      <w:bodyDiv w:val="1"/>
      <w:marLeft w:val="0"/>
      <w:marRight w:val="0"/>
      <w:marTop w:val="0"/>
      <w:marBottom w:val="0"/>
      <w:divBdr>
        <w:top w:val="none" w:sz="0" w:space="0" w:color="auto"/>
        <w:left w:val="none" w:sz="0" w:space="0" w:color="auto"/>
        <w:bottom w:val="none" w:sz="0" w:space="0" w:color="auto"/>
        <w:right w:val="none" w:sz="0" w:space="0" w:color="auto"/>
      </w:divBdr>
    </w:div>
    <w:div w:id="1891574719">
      <w:bodyDiv w:val="1"/>
      <w:marLeft w:val="0"/>
      <w:marRight w:val="0"/>
      <w:marTop w:val="0"/>
      <w:marBottom w:val="0"/>
      <w:divBdr>
        <w:top w:val="none" w:sz="0" w:space="0" w:color="auto"/>
        <w:left w:val="none" w:sz="0" w:space="0" w:color="auto"/>
        <w:bottom w:val="none" w:sz="0" w:space="0" w:color="auto"/>
        <w:right w:val="none" w:sz="0" w:space="0" w:color="auto"/>
      </w:divBdr>
    </w:div>
    <w:div w:id="21423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2" ma:contentTypeDescription="Een nieuw document maken." ma:contentTypeScope="" ma:versionID="2047b315a349ef6296e9db8cd6be9938">
  <xsd:schema xmlns:xsd="http://www.w3.org/2001/XMLSchema" xmlns:xs="http://www.w3.org/2001/XMLSchema" xmlns:p="http://schemas.microsoft.com/office/2006/metadata/properties" xmlns:ns2="cc95b53d-d559-4f33-9672-f95a91aa2c71" targetNamespace="http://schemas.microsoft.com/office/2006/metadata/properties" ma:root="true" ma:fieldsID="bb6783c52dc3371d68eb0d82145745f2" ns2:_="">
    <xsd:import namespace="cc95b53d-d559-4f33-9672-f95a91aa2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FB1B-6A9D-4307-BA01-3D3047588188}">
  <ds:schemaRefs>
    <ds:schemaRef ds:uri="http://schemas.microsoft.com/sharepoint/v3/contenttype/forms"/>
  </ds:schemaRefs>
</ds:datastoreItem>
</file>

<file path=customXml/itemProps2.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F0E040-3EFA-42A3-BBDC-6B99707D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ADEF5B-6D28-466F-BE3E-D150CB96717D}">
  <ds:schemaRefs>
    <ds:schemaRef ds:uri="http://schemas.openxmlformats.org/officeDocument/2006/bibliography"/>
  </ds:schemaRefs>
</ds:datastoreItem>
</file>

<file path=docMetadata/LabelInfo.xml><?xml version="1.0" encoding="utf-8"?>
<clbl:labelList xmlns:clbl="http://schemas.microsoft.com/office/2020/mipLabelMetadata">
  <clbl:label id="{f95379a6-efcb-4855-97e0-03c6be785496}" enabled="1" method="Standard" siteId="{0bff66c5-45db-46ed-8b81-87959e069b90}" removed="0"/>
</clbl:labelList>
</file>

<file path=docProps/app.xml><?xml version="1.0" encoding="utf-8"?>
<Properties xmlns="http://schemas.openxmlformats.org/officeDocument/2006/extended-properties" xmlns:vt="http://schemas.openxmlformats.org/officeDocument/2006/docPropsVTypes">
  <Template>Blanco document.dotx</Template>
  <TotalTime>2</TotalTime>
  <Pages>3</Pages>
  <Words>1078</Words>
  <Characters>5934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Daenen</dc:creator>
  <cp:lastModifiedBy>Jonathan Daniels</cp:lastModifiedBy>
  <cp:revision>2</cp:revision>
  <cp:lastPrinted>2013-10-15T08:58:00Z</cp:lastPrinted>
  <dcterms:created xsi:type="dcterms:W3CDTF">2025-05-06T13:04:00Z</dcterms:created>
  <dcterms:modified xsi:type="dcterms:W3CDTF">2025-05-06T13:04:00Z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